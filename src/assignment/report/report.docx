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953CC9" w14:paraId="175113FA" w14:textId="77777777" w:rsidTr="00C2212F">
        <w:trPr>
          <w:trHeight w:val="60"/>
        </w:trPr>
        <w:tc>
          <w:tcPr>
            <w:tcW w:w="4000" w:type="pct"/>
            <w:vAlign w:val="bottom"/>
          </w:tcPr>
          <w:sdt>
            <w:sdtPr>
              <w:rPr>
                <w:color w:val="2A9644"/>
              </w:rPr>
              <w:alias w:val="Company Name"/>
              <w:tag w:val=""/>
              <w:id w:val="-886792623"/>
              <w:placeholder>
                <w:docPart w:val="BF35A63CC12945EA991C831916DD77F1"/>
              </w:placeholder>
              <w:dataBinding w:prefixMappings="xmlns:ns0='http://schemas.openxmlformats.org/officeDocument/2006/extended-properties' " w:xpath="/ns0:Properties[1]/ns0:Company[1]" w:storeItemID="{6668398D-A668-4E3E-A5EB-62B293D839F1}"/>
              <w:text/>
            </w:sdtPr>
            <w:sdtContent>
              <w:p w14:paraId="6489146F" w14:textId="7EE8EE9B" w:rsidR="00953CC9" w:rsidRPr="007B769F" w:rsidRDefault="007B769F">
                <w:pPr>
                  <w:pStyle w:val="Name"/>
                  <w:ind w:left="0" w:right="0"/>
                  <w:rPr>
                    <w:color w:val="2A9644"/>
                  </w:rPr>
                </w:pPr>
                <w:r w:rsidRPr="007B769F">
                  <w:rPr>
                    <w:color w:val="2A9644"/>
                  </w:rPr>
                  <w:t>WebstaurantStore</w:t>
                </w:r>
              </w:p>
            </w:sdtContent>
          </w:sdt>
          <w:sdt>
            <w:sdtPr>
              <w:alias w:val="Company Address"/>
              <w:tag w:val=""/>
              <w:id w:val="-835229435"/>
              <w:placeholder>
                <w:docPart w:val="B8DA9B567B9545B2A8056DE774966F18"/>
              </w:placeholder>
              <w:dataBinding w:prefixMappings="xmlns:ns0='http://schemas.microsoft.com/office/2006/coverPageProps' " w:xpath="/ns0:CoverPageProperties[1]/ns0:CompanyAddress[1]" w:storeItemID="{55AF091B-3C7A-41E3-B477-F2FDAA23CFDA}"/>
              <w:text w:multiLine="1"/>
            </w:sdtPr>
            <w:sdtContent>
              <w:p w14:paraId="79E1C6FA" w14:textId="77777777" w:rsidR="00953CC9" w:rsidRDefault="00694077">
                <w:pPr>
                  <w:pStyle w:val="NoSpacing"/>
                  <w:ind w:left="0" w:right="0"/>
                </w:pPr>
                <w:r>
                  <w:t xml:space="preserve">Application Performance </w:t>
                </w:r>
                <w:r w:rsidR="00DC33D7">
                  <w:t>Engineering Team</w:t>
                </w:r>
              </w:p>
            </w:sdtContent>
          </w:sdt>
        </w:tc>
        <w:tc>
          <w:tcPr>
            <w:tcW w:w="1000" w:type="pct"/>
            <w:vAlign w:val="center"/>
          </w:tcPr>
          <w:p w14:paraId="659B7129" w14:textId="2B28B8DF" w:rsidR="00953CC9" w:rsidRDefault="00953CC9" w:rsidP="0080477A">
            <w:pPr>
              <w:pStyle w:val="NoSpacing"/>
              <w:ind w:left="0" w:right="0"/>
            </w:pPr>
          </w:p>
        </w:tc>
      </w:tr>
    </w:tbl>
    <w:p w14:paraId="1C782EBF" w14:textId="342F1279" w:rsidR="00953CC9" w:rsidRDefault="00882F9B">
      <w:pPr>
        <w:pStyle w:val="Subtitle"/>
      </w:pPr>
      <w:r>
        <w:rPr>
          <w:noProof/>
        </w:rPr>
        <mc:AlternateContent>
          <mc:Choice Requires="wps">
            <w:drawing>
              <wp:anchor distT="0" distB="0" distL="114300" distR="114300" simplePos="0" relativeHeight="251659264" behindDoc="1" locked="0" layoutInCell="1" allowOverlap="1" wp14:anchorId="31A6E80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E7B99" w14:textId="77777777" w:rsidR="00882F9B" w:rsidRDefault="00882F9B">
                            <w:pPr>
                              <w:pStyle w:val="Title"/>
                            </w:pPr>
                            <w:r>
                              <w:t>Performance Report</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31A6E801"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" filled="f" stroked="f" strokeweight=".5pt">
                <v:textbox style="layout-flow:vertical;mso-layout-flow-alt:bottom-to-top;mso-fit-shape-to-text:t" inset="0,14.4pt,18pt">
                  <w:txbxContent>
                    <w:p w14:paraId="0E4E7B99" w14:textId="77777777" w:rsidR="00882F9B" w:rsidRDefault="00882F9B">
                      <w:pPr>
                        <w:pStyle w:val="Title"/>
                      </w:pPr>
                      <w:r>
                        <w:t>Performance Report</w:t>
                      </w:r>
                    </w:p>
                  </w:txbxContent>
                </v:textbox>
                <w10:wrap anchorx="margin" anchory="margin"/>
              </v:shape>
            </w:pict>
          </mc:Fallback>
        </mc:AlternateContent>
      </w:r>
      <w:r w:rsidR="007B769F">
        <w:t>Outlet Product Pages Load Test Results</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780"/>
        <w:gridCol w:w="2970"/>
        <w:gridCol w:w="2250"/>
      </w:tblGrid>
      <w:tr w:rsidR="00953CC9" w14:paraId="49BAA1C3" w14:textId="77777777" w:rsidTr="0080477A">
        <w:tc>
          <w:tcPr>
            <w:tcW w:w="2100" w:type="pct"/>
            <w:vAlign w:val="bottom"/>
          </w:tcPr>
          <w:p w14:paraId="49A60F75" w14:textId="77777777" w:rsidR="00953CC9" w:rsidRDefault="007B2537">
            <w:pPr>
              <w:pStyle w:val="FormHeading"/>
              <w:ind w:left="0" w:right="0"/>
            </w:pPr>
            <w:r>
              <w:t xml:space="preserve">Testing </w:t>
            </w:r>
            <w:r w:rsidR="00882F9B">
              <w:t>Date</w:t>
            </w:r>
          </w:p>
        </w:tc>
        <w:tc>
          <w:tcPr>
            <w:tcW w:w="1650" w:type="pct"/>
            <w:vAlign w:val="bottom"/>
          </w:tcPr>
          <w:p w14:paraId="02ABCC95" w14:textId="77777777" w:rsidR="00953CC9" w:rsidRDefault="007B2537">
            <w:pPr>
              <w:pStyle w:val="FormHeading"/>
              <w:ind w:left="0" w:right="0"/>
            </w:pPr>
            <w:r>
              <w:t>Builds Tested</w:t>
            </w:r>
            <w:r w:rsidR="00882F9B">
              <w:t>:</w:t>
            </w:r>
          </w:p>
        </w:tc>
        <w:tc>
          <w:tcPr>
            <w:tcW w:w="1250" w:type="pct"/>
            <w:vAlign w:val="bottom"/>
          </w:tcPr>
          <w:p w14:paraId="13D411C6" w14:textId="3D15713B" w:rsidR="00953CC9" w:rsidRDefault="00C2212F">
            <w:pPr>
              <w:pStyle w:val="FormHeading"/>
              <w:ind w:left="0" w:right="0"/>
            </w:pPr>
            <w:r>
              <w:t>Tickets:</w:t>
            </w:r>
          </w:p>
        </w:tc>
      </w:tr>
      <w:tr w:rsidR="00953CC9" w14:paraId="1BE366B4" w14:textId="77777777" w:rsidTr="0080477A">
        <w:trPr>
          <w:trHeight w:val="630"/>
        </w:trPr>
        <w:tc>
          <w:tcPr>
            <w:tcW w:w="2100" w:type="pct"/>
            <w:tcBorders>
              <w:bottom w:val="single" w:sz="4" w:space="0" w:color="F79595" w:themeColor="accent1" w:themeTint="99"/>
            </w:tcBorders>
            <w:tcMar>
              <w:bottom w:w="360" w:type="dxa"/>
            </w:tcMar>
          </w:tcPr>
          <w:p w14:paraId="4F3C6600" w14:textId="77777777" w:rsidR="00953CC9" w:rsidRDefault="0080477A">
            <w:pPr>
              <w:pStyle w:val="NoSpacing"/>
              <w:ind w:left="0" w:right="0"/>
              <w:rPr>
                <w:sz w:val="18"/>
              </w:rPr>
            </w:pPr>
            <w:r>
              <w:rPr>
                <w:sz w:val="18"/>
              </w:rPr>
              <w:t>March</w:t>
            </w:r>
            <w:r w:rsidR="0074626D" w:rsidRPr="0074626D">
              <w:rPr>
                <w:sz w:val="18"/>
              </w:rPr>
              <w:t xml:space="preserve"> </w:t>
            </w:r>
            <w:r>
              <w:rPr>
                <w:sz w:val="18"/>
              </w:rPr>
              <w:t>9</w:t>
            </w:r>
            <w:r w:rsidR="0074626D" w:rsidRPr="0074626D">
              <w:rPr>
                <w:sz w:val="18"/>
              </w:rPr>
              <w:t>, 20</w:t>
            </w:r>
            <w:r>
              <w:rPr>
                <w:sz w:val="18"/>
              </w:rPr>
              <w:t>24</w:t>
            </w:r>
          </w:p>
          <w:p w14:paraId="4200EFA9" w14:textId="77777777" w:rsidR="000F378D" w:rsidRDefault="000F378D" w:rsidP="000F378D">
            <w:pPr>
              <w:ind w:left="0"/>
              <w:rPr>
                <w:sz w:val="18"/>
              </w:rPr>
            </w:pPr>
          </w:p>
          <w:p w14:paraId="17DC959A" w14:textId="72B82964" w:rsidR="000F378D" w:rsidRPr="000F378D" w:rsidRDefault="000F378D" w:rsidP="000F378D">
            <w:pPr>
              <w:ind w:left="0"/>
            </w:pPr>
          </w:p>
        </w:tc>
        <w:tc>
          <w:tcPr>
            <w:tcW w:w="1650" w:type="pct"/>
            <w:tcBorders>
              <w:bottom w:val="single" w:sz="4" w:space="0" w:color="F79595" w:themeColor="accent1" w:themeTint="99"/>
            </w:tcBorders>
            <w:tcMar>
              <w:bottom w:w="360" w:type="dxa"/>
            </w:tcMar>
          </w:tcPr>
          <w:p w14:paraId="0463EDAC" w14:textId="541343DB" w:rsidR="00953CC9" w:rsidRPr="001B63E2" w:rsidRDefault="0080477A">
            <w:pPr>
              <w:pStyle w:val="NoSpacing"/>
              <w:ind w:left="0" w:right="0"/>
              <w:rPr>
                <w:sz w:val="18"/>
              </w:rPr>
            </w:pPr>
            <w:r>
              <w:rPr>
                <w:sz w:val="18"/>
              </w:rPr>
              <w:t>Current Production</w:t>
            </w:r>
          </w:p>
        </w:tc>
        <w:tc>
          <w:tcPr>
            <w:tcW w:w="1250" w:type="pct"/>
            <w:tcBorders>
              <w:bottom w:val="single" w:sz="4" w:space="0" w:color="F79595" w:themeColor="accent1" w:themeTint="99"/>
            </w:tcBorders>
            <w:tcMar>
              <w:bottom w:w="360" w:type="dxa"/>
            </w:tcMar>
          </w:tcPr>
          <w:p w14:paraId="019713E8" w14:textId="7B99D57D" w:rsidR="000F378D" w:rsidRPr="000F378D" w:rsidRDefault="0080477A" w:rsidP="000F378D">
            <w:pPr>
              <w:numPr>
                <w:ilvl w:val="0"/>
                <w:numId w:val="15"/>
              </w:numPr>
              <w:shd w:val="clear" w:color="auto" w:fill="FFFFFF"/>
              <w:ind w:left="0"/>
              <w:rPr>
                <w:rFonts w:cs="Arial"/>
                <w:color w:val="333333"/>
                <w:sz w:val="18"/>
                <w:szCs w:val="21"/>
              </w:rPr>
            </w:pPr>
            <w:r>
              <w:t>N/A</w:t>
            </w:r>
          </w:p>
        </w:tc>
      </w:tr>
    </w:tbl>
    <w:p w14:paraId="3CA78279" w14:textId="01453EA4" w:rsidR="000F378D" w:rsidRDefault="00DC33D7">
      <w:r>
        <w:t xml:space="preserve">The performance testing </w:t>
      </w:r>
      <w:r w:rsidR="0080477A">
        <w:t>was performed on testers local environment running Windows 11 Pro with 12 CPU cores</w:t>
      </w:r>
      <w:r w:rsidR="00804B28">
        <w:t xml:space="preserve">, </w:t>
      </w:r>
      <w:r w:rsidR="0080477A">
        <w:t>64GB of DDR</w:t>
      </w:r>
      <w:r w:rsidR="00804B28">
        <w:t>5 Ram, premium SSD drives</w:t>
      </w:r>
      <w:r w:rsidR="00817BAB">
        <w:t>, and up to 1 Gbps network speeds</w:t>
      </w:r>
      <w:r w:rsidR="00804B28">
        <w:t>.</w:t>
      </w:r>
      <w:r w:rsidR="00817BAB">
        <w:t xml:space="preserve"> At the time testing took place, </w:t>
      </w:r>
      <w:r w:rsidR="007A3A77">
        <w:t>download speeds were benchmarked at 739 Mbps and upload speeds at 39 Mbps.</w:t>
      </w:r>
    </w:p>
    <w:p w14:paraId="618C3525" w14:textId="00BE63EF" w:rsidR="000F378D" w:rsidRDefault="000F378D">
      <w:r>
        <w:t>Note: due to the settings/outlined scenario of this test, not enough data points were collected to be statistically sufficient for an accurate evaluation.</w:t>
      </w:r>
    </w:p>
    <w:p w14:paraId="3E35111B" w14:textId="77777777" w:rsidR="007B2537" w:rsidRPr="007A3A77" w:rsidRDefault="007B2537" w:rsidP="0056665D">
      <w:pPr>
        <w:pStyle w:val="Heading1"/>
        <w:spacing w:before="120" w:after="120"/>
        <w:rPr>
          <w:color w:val="2A9644"/>
        </w:rPr>
      </w:pPr>
      <w:r w:rsidRPr="007A3A77">
        <w:rPr>
          <w:color w:val="2A9644"/>
        </w:rPr>
        <w:t>Scope of Work</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7B2537" w14:paraId="2C5090A7" w14:textId="77777777" w:rsidTr="00694077">
        <w:trPr>
          <w:trHeight w:val="81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14DE1725" w14:textId="77777777" w:rsidR="007B2537" w:rsidRDefault="007B2537" w:rsidP="00A8141E">
            <w:pPr>
              <w:pStyle w:val="NoSpacing"/>
            </w:pPr>
          </w:p>
        </w:tc>
        <w:tc>
          <w:tcPr>
            <w:tcW w:w="4655" w:type="pct"/>
            <w:shd w:val="clear" w:color="auto" w:fill="E4E3E2" w:themeFill="background2"/>
            <w:vAlign w:val="center"/>
          </w:tcPr>
          <w:p w14:paraId="272AB438" w14:textId="00467749" w:rsidR="007B2537" w:rsidRDefault="007B2537" w:rsidP="00A8141E">
            <w:pPr>
              <w:pStyle w:val="TipText"/>
              <w:cnfStyle w:val="000000000000" w:firstRow="0" w:lastRow="0" w:firstColumn="0" w:lastColumn="0" w:oddVBand="0" w:evenVBand="0" w:oddHBand="0" w:evenHBand="0" w:firstRowFirstColumn="0" w:firstRowLastColumn="0" w:lastRowFirstColumn="0" w:lastRowLastColumn="0"/>
            </w:pPr>
            <w:r>
              <w:t xml:space="preserve">To test the </w:t>
            </w:r>
            <w:r w:rsidR="00A83B44">
              <w:t>Outlet Product pages</w:t>
            </w:r>
            <w:r>
              <w:t xml:space="preserve"> by running a wide array of </w:t>
            </w:r>
            <w:r w:rsidR="007A3A77">
              <w:t>product GET requests</w:t>
            </w:r>
            <w:r>
              <w:t xml:space="preserve"> we would expect clients to take. We used the tests to determine the effects of normal operation</w:t>
            </w:r>
            <w:r w:rsidR="007A3A77">
              <w:t>s on performance.</w:t>
            </w:r>
            <w:r>
              <w:t xml:space="preserve"> </w:t>
            </w:r>
          </w:p>
        </w:tc>
      </w:tr>
    </w:tbl>
    <w:p w14:paraId="457A3436" w14:textId="58C9E17C" w:rsidR="0063108D" w:rsidRPr="007A3A77" w:rsidRDefault="0063108D" w:rsidP="0063108D">
      <w:pPr>
        <w:pStyle w:val="Heading1"/>
        <w:spacing w:before="120" w:after="120"/>
        <w:rPr>
          <w:color w:val="2A9644"/>
        </w:rPr>
      </w:pPr>
      <w:r>
        <w:rPr>
          <w:color w:val="2A9644"/>
        </w:rPr>
        <w:t>Testing Approach and Scenarios</w:t>
      </w:r>
    </w:p>
    <w:tbl>
      <w:tblPr>
        <w:tblStyle w:val="TipTable"/>
        <w:tblW w:w="4952" w:type="pct"/>
        <w:shd w:val="clear" w:color="auto" w:fill="E4E3E2" w:themeFill="background2"/>
        <w:tblCellMar>
          <w:top w:w="0" w:type="dxa"/>
        </w:tblCellMar>
        <w:tblLook w:val="04A0" w:firstRow="1" w:lastRow="0" w:firstColumn="1" w:lastColumn="0" w:noHBand="0" w:noVBand="1"/>
      </w:tblPr>
      <w:tblGrid>
        <w:gridCol w:w="615"/>
        <w:gridCol w:w="8299"/>
      </w:tblGrid>
      <w:tr w:rsidR="0063108D" w14:paraId="2FDFC534" w14:textId="77777777" w:rsidTr="0063108D">
        <w:trPr>
          <w:trHeight w:val="1476"/>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7C31C74B" w14:textId="77777777" w:rsidR="0063108D" w:rsidRDefault="0063108D" w:rsidP="00D9005D">
            <w:pPr>
              <w:pStyle w:val="NoSpacing"/>
            </w:pPr>
          </w:p>
        </w:tc>
        <w:tc>
          <w:tcPr>
            <w:tcW w:w="4655" w:type="pct"/>
            <w:shd w:val="clear" w:color="auto" w:fill="E4E3E2" w:themeFill="background2"/>
            <w:vAlign w:val="center"/>
          </w:tcPr>
          <w:p w14:paraId="5A3B7D52" w14:textId="77777777" w:rsidR="0063108D" w:rsidRDefault="0063108D" w:rsidP="0063108D">
            <w:pPr>
              <w:pStyle w:val="TipText"/>
              <w:cnfStyle w:val="000000000000" w:firstRow="0" w:lastRow="0" w:firstColumn="0" w:lastColumn="0" w:oddVBand="0" w:evenVBand="0" w:oddHBand="0" w:evenHBand="0" w:firstRowFirstColumn="0" w:firstRowLastColumn="0" w:lastRowFirstColumn="0" w:lastRowLastColumn="0"/>
            </w:pPr>
            <w:r>
              <w:t>Testing was performed using JMeter with the following configurations:</w:t>
            </w:r>
          </w:p>
          <w:p w14:paraId="0797F6FA" w14:textId="68E77AD6" w:rsidR="0063108D" w:rsidRDefault="0063108D" w:rsidP="0063108D">
            <w:pPr>
              <w:pStyle w:val="TipText"/>
              <w:numPr>
                <w:ilvl w:val="1"/>
                <w:numId w:val="15"/>
              </w:numPr>
              <w:cnfStyle w:val="000000000000" w:firstRow="0" w:lastRow="0" w:firstColumn="0" w:lastColumn="0" w:oddVBand="0" w:evenVBand="0" w:oddHBand="0" w:evenHBand="0" w:firstRowFirstColumn="0" w:firstRowLastColumn="0" w:lastRowFirstColumn="0" w:lastRowLastColumn="0"/>
            </w:pPr>
            <w:r>
              <w:t>5 threads (VUs) ramped up over a period of 60 seconds</w:t>
            </w:r>
            <w:r w:rsidR="00202C6C">
              <w:t>.</w:t>
            </w:r>
          </w:p>
          <w:p w14:paraId="56742680" w14:textId="77777777" w:rsidR="0063108D" w:rsidRDefault="0063108D" w:rsidP="0063108D">
            <w:pPr>
              <w:pStyle w:val="TipText"/>
              <w:numPr>
                <w:ilvl w:val="1"/>
                <w:numId w:val="15"/>
              </w:numPr>
              <w:cnfStyle w:val="000000000000" w:firstRow="0" w:lastRow="0" w:firstColumn="0" w:lastColumn="0" w:oddVBand="0" w:evenVBand="0" w:oddHBand="0" w:evenHBand="0" w:firstRowFirstColumn="0" w:firstRowLastColumn="0" w:lastRowFirstColumn="0" w:lastRowLastColumn="0"/>
            </w:pPr>
            <w:r>
              <w:t>Throughput starting at 1 RPM and ending at 5 RPM after 60 seconds, then maintaining 5 RPM for an additional 14 minutes. [Total test time 15 minutes]</w:t>
            </w:r>
          </w:p>
          <w:p w14:paraId="125A5E49" w14:textId="698524BD" w:rsidR="0063108D" w:rsidRPr="0063108D" w:rsidRDefault="00202C6C" w:rsidP="0063108D">
            <w:pPr>
              <w:pStyle w:val="TipText"/>
              <w:numPr>
                <w:ilvl w:val="1"/>
                <w:numId w:val="15"/>
              </w:numPr>
              <w:cnfStyle w:val="000000000000" w:firstRow="0" w:lastRow="0" w:firstColumn="0" w:lastColumn="0" w:oddVBand="0" w:evenVBand="0" w:oddHBand="0" w:evenHBand="0" w:firstRowFirstColumn="0" w:firstRowLastColumn="0" w:lastRowFirstColumn="0" w:lastRowLastColumn="0"/>
            </w:pPr>
            <w:r>
              <w:t>Randomized sampling of product pages from CSV test driver file.</w:t>
            </w:r>
          </w:p>
        </w:tc>
      </w:tr>
    </w:tbl>
    <w:p w14:paraId="7C623082" w14:textId="4AAC6EFF" w:rsidR="00217FB7" w:rsidRPr="007A3A77" w:rsidRDefault="008C06B1" w:rsidP="00217FB7">
      <w:pPr>
        <w:pStyle w:val="Heading1"/>
        <w:spacing w:before="120" w:after="120"/>
        <w:rPr>
          <w:color w:val="2A9644"/>
        </w:rPr>
      </w:pPr>
      <w:r>
        <w:rPr>
          <w:color w:val="2A9644"/>
        </w:rPr>
        <w:t>Performance Expectations</w:t>
      </w:r>
    </w:p>
    <w:tbl>
      <w:tblPr>
        <w:tblStyle w:val="TipTable"/>
        <w:tblW w:w="4903" w:type="pct"/>
        <w:shd w:val="clear" w:color="auto" w:fill="E4E3E2" w:themeFill="background2"/>
        <w:tblCellMar>
          <w:top w:w="0" w:type="dxa"/>
        </w:tblCellMar>
        <w:tblLook w:val="04A0" w:firstRow="1" w:lastRow="0" w:firstColumn="1" w:lastColumn="0" w:noHBand="0" w:noVBand="1"/>
      </w:tblPr>
      <w:tblGrid>
        <w:gridCol w:w="607"/>
        <w:gridCol w:w="8218"/>
      </w:tblGrid>
      <w:tr w:rsidR="00217FB7" w14:paraId="1FD41E60" w14:textId="77777777" w:rsidTr="008C06B1">
        <w:trPr>
          <w:trHeight w:val="1057"/>
        </w:trPr>
        <w:tc>
          <w:tcPr>
            <w:cnfStyle w:val="001000000000" w:firstRow="0" w:lastRow="0" w:firstColumn="1" w:lastColumn="0" w:oddVBand="0" w:evenVBand="0" w:oddHBand="0" w:evenHBand="0" w:firstRowFirstColumn="0" w:firstRowLastColumn="0" w:lastRowFirstColumn="0" w:lastRowLastColumn="0"/>
            <w:tcW w:w="344" w:type="pct"/>
            <w:shd w:val="clear" w:color="auto" w:fill="E4E3E2" w:themeFill="background2"/>
            <w:vAlign w:val="center"/>
          </w:tcPr>
          <w:p w14:paraId="5DEBD792" w14:textId="77777777" w:rsidR="00217FB7" w:rsidRDefault="00217FB7" w:rsidP="00D9005D">
            <w:pPr>
              <w:pStyle w:val="NoSpacing"/>
            </w:pPr>
          </w:p>
        </w:tc>
        <w:tc>
          <w:tcPr>
            <w:tcW w:w="4656" w:type="pct"/>
            <w:shd w:val="clear" w:color="auto" w:fill="E4E3E2" w:themeFill="background2"/>
            <w:vAlign w:val="center"/>
          </w:tcPr>
          <w:p w14:paraId="4F1439D2" w14:textId="34D7AB15" w:rsidR="008C06B1" w:rsidRDefault="008C06B1" w:rsidP="008C06B1">
            <w:pPr>
              <w:pStyle w:val="TipText"/>
              <w:cnfStyle w:val="000000000000" w:firstRow="0" w:lastRow="0" w:firstColumn="0" w:lastColumn="0" w:oddVBand="0" w:evenVBand="0" w:oddHBand="0" w:evenHBand="0" w:firstRowFirstColumn="0" w:firstRowLastColumn="0" w:lastRowFirstColumn="0" w:lastRowLastColumn="0"/>
            </w:pPr>
            <w:r>
              <w:t>The following expectations for performance were outlined with the help and input of the product team, as well as executive leadership</w:t>
            </w:r>
            <w:r w:rsidR="001D0DCE">
              <w:t xml:space="preserve"> and </w:t>
            </w:r>
            <w:proofErr w:type="gramStart"/>
            <w:r w:rsidR="001D0DCE">
              <w:t>apply</w:t>
            </w:r>
            <w:proofErr w:type="gramEnd"/>
            <w:r w:rsidR="001D0DCE">
              <w:t xml:space="preserve"> to the 90</w:t>
            </w:r>
            <w:r w:rsidR="001D0DCE" w:rsidRPr="001D0DCE">
              <w:rPr>
                <w:vertAlign w:val="superscript"/>
              </w:rPr>
              <w:t>th</w:t>
            </w:r>
            <w:r w:rsidR="001D0DCE">
              <w:t xml:space="preserve"> percentile response times.</w:t>
            </w:r>
          </w:p>
          <w:p w14:paraId="614CEEB2" w14:textId="6C8DF8D9" w:rsidR="008C06B1" w:rsidRDefault="008C06B1" w:rsidP="008C06B1">
            <w:pPr>
              <w:pStyle w:val="TipText"/>
              <w:cnfStyle w:val="000000000000" w:firstRow="0" w:lastRow="0" w:firstColumn="0" w:lastColumn="0" w:oddVBand="0" w:evenVBand="0" w:oddHBand="0" w:evenHBand="0" w:firstRowFirstColumn="0" w:firstRowLastColumn="0" w:lastRowFirstColumn="0" w:lastRowLastColumn="0"/>
            </w:pPr>
            <w:r w:rsidRPr="00926A06">
              <w:rPr>
                <w:color w:val="669748" w:themeColor="accent2" w:themeShade="BF"/>
              </w:rPr>
              <w:t xml:space="preserve">Satisfied </w:t>
            </w:r>
            <w:r>
              <w:t xml:space="preserve">– Response times are within </w:t>
            </w:r>
            <w:r w:rsidR="001D0DCE">
              <w:t>4</w:t>
            </w:r>
            <w:r w:rsidR="0019779E">
              <w:t>5</w:t>
            </w:r>
            <w:r>
              <w:t xml:space="preserve">0 </w:t>
            </w:r>
            <w:proofErr w:type="spellStart"/>
            <w:r>
              <w:t>ms.</w:t>
            </w:r>
            <w:proofErr w:type="spellEnd"/>
            <w:r>
              <w:t xml:space="preserve"> </w:t>
            </w:r>
          </w:p>
          <w:p w14:paraId="0E782F10" w14:textId="7DEF814A" w:rsidR="008C06B1" w:rsidRDefault="008C06B1" w:rsidP="008C06B1">
            <w:pPr>
              <w:pStyle w:val="TipText"/>
              <w:cnfStyle w:val="000000000000" w:firstRow="0" w:lastRow="0" w:firstColumn="0" w:lastColumn="0" w:oddVBand="0" w:evenVBand="0" w:oddHBand="0" w:evenHBand="0" w:firstRowFirstColumn="0" w:firstRowLastColumn="0" w:lastRowFirstColumn="0" w:lastRowLastColumn="0"/>
            </w:pPr>
            <w:r w:rsidRPr="00926A06">
              <w:rPr>
                <w:color w:val="D59811" w:themeColor="accent3" w:themeShade="BF"/>
              </w:rPr>
              <w:t xml:space="preserve">Tolerated </w:t>
            </w:r>
            <w:r>
              <w:t xml:space="preserve">– Response times are above </w:t>
            </w:r>
            <w:r w:rsidR="001D0DCE">
              <w:t>4</w:t>
            </w:r>
            <w:r w:rsidR="0019779E">
              <w:t>5</w:t>
            </w:r>
            <w:r>
              <w:t xml:space="preserve">0 </w:t>
            </w:r>
            <w:proofErr w:type="spellStart"/>
            <w:r>
              <w:t>ms</w:t>
            </w:r>
            <w:proofErr w:type="spellEnd"/>
            <w:r>
              <w:t xml:space="preserve"> but under 5</w:t>
            </w:r>
            <w:r w:rsidR="0019779E">
              <w:t>5</w:t>
            </w:r>
            <w:r>
              <w:t xml:space="preserve">0 </w:t>
            </w:r>
            <w:proofErr w:type="spellStart"/>
            <w:r>
              <w:t>ms.</w:t>
            </w:r>
            <w:proofErr w:type="spellEnd"/>
          </w:p>
          <w:p w14:paraId="5882751F" w14:textId="76C635B5" w:rsidR="00217FB7" w:rsidRPr="008C06B1" w:rsidRDefault="008C06B1" w:rsidP="008C06B1">
            <w:pPr>
              <w:pStyle w:val="TipText"/>
              <w:cnfStyle w:val="000000000000" w:firstRow="0" w:lastRow="0" w:firstColumn="0" w:lastColumn="0" w:oddVBand="0" w:evenVBand="0" w:oddHBand="0" w:evenHBand="0" w:firstRowFirstColumn="0" w:firstRowLastColumn="0" w:lastRowFirstColumn="0" w:lastRowLastColumn="0"/>
            </w:pPr>
            <w:r w:rsidRPr="00926A06">
              <w:rPr>
                <w:color w:val="950B0B" w:themeColor="accent1" w:themeShade="80"/>
              </w:rPr>
              <w:t xml:space="preserve">Frustrated </w:t>
            </w:r>
            <w:r>
              <w:t>– Response times are</w:t>
            </w:r>
            <w:r w:rsidR="00926A06">
              <w:t xml:space="preserve"> above 5</w:t>
            </w:r>
            <w:r w:rsidR="0019779E">
              <w:t>5</w:t>
            </w:r>
            <w:r w:rsidR="00926A06">
              <w:t xml:space="preserve">0 </w:t>
            </w:r>
            <w:proofErr w:type="spellStart"/>
            <w:r w:rsidR="00926A06">
              <w:t>ms.</w:t>
            </w:r>
            <w:proofErr w:type="spellEnd"/>
          </w:p>
        </w:tc>
      </w:tr>
    </w:tbl>
    <w:p w14:paraId="440BA90B" w14:textId="63619C86" w:rsidR="00474763" w:rsidRPr="007A3A77" w:rsidRDefault="00474763" w:rsidP="00474763">
      <w:pPr>
        <w:pStyle w:val="Heading1"/>
        <w:spacing w:before="120" w:after="120"/>
        <w:rPr>
          <w:color w:val="2A9644"/>
        </w:rPr>
      </w:pPr>
      <w:r>
        <w:rPr>
          <w:color w:val="2A9644"/>
        </w:rPr>
        <w:lastRenderedPageBreak/>
        <w:t>Summary Statistics</w:t>
      </w:r>
    </w:p>
    <w:tbl>
      <w:tblPr>
        <w:tblStyle w:val="TipTable"/>
        <w:tblW w:w="4997" w:type="pct"/>
        <w:shd w:val="clear" w:color="auto" w:fill="E4E3E2" w:themeFill="background2"/>
        <w:tblCellMar>
          <w:top w:w="0" w:type="dxa"/>
        </w:tblCellMar>
        <w:tblLook w:val="04A0" w:firstRow="1" w:lastRow="0" w:firstColumn="1" w:lastColumn="0" w:noHBand="0" w:noVBand="1"/>
      </w:tblPr>
      <w:tblGrid>
        <w:gridCol w:w="617"/>
        <w:gridCol w:w="8378"/>
      </w:tblGrid>
      <w:tr w:rsidR="00474763" w14:paraId="59A8C98C" w14:textId="77777777" w:rsidTr="00D9005D">
        <w:trPr>
          <w:trHeight w:val="779"/>
        </w:trPr>
        <w:tc>
          <w:tcPr>
            <w:cnfStyle w:val="001000000000" w:firstRow="0" w:lastRow="0" w:firstColumn="1" w:lastColumn="0" w:oddVBand="0" w:evenVBand="0" w:oddHBand="0" w:evenHBand="0" w:firstRowFirstColumn="0" w:firstRowLastColumn="0" w:lastRowFirstColumn="0" w:lastRowLastColumn="0"/>
            <w:tcW w:w="343" w:type="pct"/>
            <w:shd w:val="clear" w:color="auto" w:fill="E4E3E2" w:themeFill="background2"/>
            <w:vAlign w:val="center"/>
          </w:tcPr>
          <w:p w14:paraId="0E60DACC" w14:textId="77777777" w:rsidR="00474763" w:rsidRDefault="00474763" w:rsidP="00D9005D">
            <w:pPr>
              <w:pStyle w:val="NoSpacing"/>
            </w:pPr>
          </w:p>
        </w:tc>
        <w:tc>
          <w:tcPr>
            <w:tcW w:w="4657" w:type="pct"/>
            <w:shd w:val="clear" w:color="auto" w:fill="E4E3E2" w:themeFill="background2"/>
            <w:vAlign w:val="center"/>
          </w:tcPr>
          <w:p w14:paraId="34B688BF" w14:textId="4CFD43AA" w:rsidR="00474763" w:rsidRPr="00217FB7" w:rsidRDefault="00EE0E20" w:rsidP="00D9005D">
            <w:pPr>
              <w:pStyle w:val="TipText"/>
              <w:cnfStyle w:val="000000000000" w:firstRow="0" w:lastRow="0" w:firstColumn="0" w:lastColumn="0" w:oddVBand="0" w:evenVBand="0" w:oddHBand="0" w:evenHBand="0" w:firstRowFirstColumn="0" w:firstRowLastColumn="0" w:lastRowFirstColumn="0" w:lastRowLastColumn="0"/>
            </w:pPr>
            <w:r>
              <w:t xml:space="preserve">A total of 60 requests were made over the course of 15 minutes with no more than 5 requests per minute. Of said requests, 100% resulted in success. No errors were observed during this time. </w:t>
            </w:r>
          </w:p>
        </w:tc>
      </w:tr>
    </w:tbl>
    <w:p w14:paraId="279E02DF" w14:textId="3283FEE4" w:rsidR="00217FB7" w:rsidRDefault="00DD44E6" w:rsidP="00217FB7">
      <w:pPr>
        <w:pStyle w:val="Heading1"/>
        <w:spacing w:before="120" w:after="120"/>
        <w:rPr>
          <w:color w:val="2A9644"/>
        </w:rPr>
      </w:pPr>
      <w:r>
        <w:rPr>
          <w:color w:val="2A9644"/>
        </w:rPr>
        <w:t>Results</w:t>
      </w:r>
    </w:p>
    <w:p w14:paraId="42F11831" w14:textId="2E3FB99D" w:rsidR="007A619C" w:rsidRPr="007A619C" w:rsidRDefault="007A619C" w:rsidP="001D0DCE">
      <w:pPr>
        <w:spacing w:after="120"/>
      </w:pPr>
      <w:r>
        <w:t>The following results outline the performance across 10 different product pages</w:t>
      </w:r>
      <w:r w:rsidR="005F4A94">
        <w:t xml:space="preserve"> showing the 90</w:t>
      </w:r>
      <w:r w:rsidR="005F4A94" w:rsidRPr="005F4A94">
        <w:rPr>
          <w:vertAlign w:val="superscript"/>
        </w:rPr>
        <w:t>th</w:t>
      </w:r>
      <w:r w:rsidR="005F4A94">
        <w:t xml:space="preserve"> percentile results</w:t>
      </w:r>
      <w:r>
        <w:t>.</w:t>
      </w:r>
      <w:r w:rsidR="000F378D">
        <w:t xml:space="preserve"> Note: due to the configurations on this test, not enough data points were collected</w:t>
      </w:r>
    </w:p>
    <w:tbl>
      <w:tblPr>
        <w:tblStyle w:val="TipTable"/>
        <w:tblW w:w="5019" w:type="pct"/>
        <w:shd w:val="clear" w:color="auto" w:fill="E4E3E2" w:themeFill="background2"/>
        <w:tblCellMar>
          <w:top w:w="0" w:type="dxa"/>
        </w:tblCellMar>
        <w:tblLook w:val="04A0" w:firstRow="1" w:lastRow="0" w:firstColumn="1" w:lastColumn="0" w:noHBand="0" w:noVBand="1"/>
      </w:tblPr>
      <w:tblGrid>
        <w:gridCol w:w="620"/>
        <w:gridCol w:w="8414"/>
      </w:tblGrid>
      <w:tr w:rsidR="007A619C" w14:paraId="0E191A8D" w14:textId="77777777" w:rsidTr="00462A49">
        <w:trPr>
          <w:trHeight w:val="5998"/>
        </w:trPr>
        <w:tc>
          <w:tcPr>
            <w:cnfStyle w:val="001000000000" w:firstRow="0" w:lastRow="0" w:firstColumn="1" w:lastColumn="0" w:oddVBand="0" w:evenVBand="0" w:oddHBand="0" w:evenHBand="0" w:firstRowFirstColumn="0" w:firstRowLastColumn="0" w:lastRowFirstColumn="0" w:lastRowLastColumn="0"/>
            <w:tcW w:w="343" w:type="pct"/>
            <w:shd w:val="clear" w:color="auto" w:fill="E4E3E2" w:themeFill="background2"/>
            <w:vAlign w:val="center"/>
          </w:tcPr>
          <w:p w14:paraId="0000CB9E" w14:textId="77777777" w:rsidR="00217FB7" w:rsidRDefault="00217FB7" w:rsidP="00D9005D">
            <w:pPr>
              <w:pStyle w:val="NoSpacing"/>
            </w:pPr>
          </w:p>
          <w:p w14:paraId="73E0EF1D" w14:textId="3C8C8465" w:rsidR="007A619C" w:rsidRDefault="007A619C" w:rsidP="00D9005D">
            <w:pPr>
              <w:pStyle w:val="NoSpacing"/>
            </w:pPr>
          </w:p>
        </w:tc>
        <w:tc>
          <w:tcPr>
            <w:tcW w:w="4657" w:type="pct"/>
            <w:shd w:val="clear" w:color="auto" w:fill="E4E3E2" w:themeFill="background2"/>
            <w:vAlign w:val="center"/>
          </w:tcPr>
          <w:p w14:paraId="09DD6930" w14:textId="1342C00F" w:rsidR="00217FB7" w:rsidRPr="00217FB7" w:rsidRDefault="00462A49" w:rsidP="008C06B1">
            <w:pPr>
              <w:pStyle w:val="TipText"/>
              <w:cnfStyle w:val="000000000000" w:firstRow="0" w:lastRow="0" w:firstColumn="0" w:lastColumn="0" w:oddVBand="0" w:evenVBand="0" w:oddHBand="0" w:evenHBand="0" w:firstRowFirstColumn="0" w:firstRowLastColumn="0" w:lastRowFirstColumn="0" w:lastRowLastColumn="0"/>
            </w:pPr>
            <w:r w:rsidRPr="001D0DCE">
              <w:rPr>
                <w:noProof/>
              </w:rPr>
              <mc:AlternateContent>
                <mc:Choice Requires="wps">
                  <w:drawing>
                    <wp:anchor distT="45720" distB="45720" distL="114300" distR="114300" simplePos="0" relativeHeight="251756544" behindDoc="0" locked="0" layoutInCell="1" allowOverlap="1" wp14:anchorId="35D22F83" wp14:editId="4D123285">
                      <wp:simplePos x="0" y="0"/>
                      <wp:positionH relativeFrom="column">
                        <wp:posOffset>4347210</wp:posOffset>
                      </wp:positionH>
                      <wp:positionV relativeFrom="paragraph">
                        <wp:posOffset>2238375</wp:posOffset>
                      </wp:positionV>
                      <wp:extent cx="532130" cy="226060"/>
                      <wp:effectExtent l="0" t="0" r="0" b="2540"/>
                      <wp:wrapNone/>
                      <wp:docPr id="292296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26254FA5" w14:textId="38AC3665" w:rsidR="0019779E" w:rsidRPr="0019779E" w:rsidRDefault="0019779E" w:rsidP="0019779E">
                                  <w:pPr>
                                    <w:rPr>
                                      <w:b/>
                                      <w:bCs/>
                                      <w:color w:val="950B0B" w:themeColor="accent1" w:themeShade="80"/>
                                      <w:u w:val="single"/>
                                    </w:rPr>
                                  </w:pPr>
                                  <w:r w:rsidRPr="0019779E">
                                    <w:rPr>
                                      <w:b/>
                                      <w:bCs/>
                                      <w:color w:val="950B0B" w:themeColor="accent1" w:themeShade="80"/>
                                      <w:u w:val="single"/>
                                    </w:rPr>
                                    <w:t>570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22F83" id="_x0000_s1027" type="#_x0000_t202" style="position:absolute;margin-left:342.3pt;margin-top:176.25pt;width:41.9pt;height:17.8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" filled="f" stroked="f">
                      <v:textbox>
                        <w:txbxContent>
                          <w:p w14:paraId="26254FA5" w14:textId="38AC3665" w:rsidR="0019779E" w:rsidRPr="0019779E" w:rsidRDefault="0019779E" w:rsidP="0019779E">
                            <w:pPr>
                              <w:rPr>
                                <w:b/>
                                <w:bCs/>
                                <w:color w:val="950B0B" w:themeColor="accent1" w:themeShade="80"/>
                                <w:u w:val="single"/>
                              </w:rPr>
                            </w:pPr>
                            <w:r w:rsidRPr="0019779E">
                              <w:rPr>
                                <w:b/>
                                <w:bCs/>
                                <w:color w:val="950B0B" w:themeColor="accent1" w:themeShade="80"/>
                                <w:u w:val="single"/>
                              </w:rPr>
                              <w:t>570</w:t>
                            </w:r>
                          </w:p>
                        </w:txbxContent>
                      </v:textbox>
                    </v:shape>
                  </w:pict>
                </mc:Fallback>
              </mc:AlternateContent>
            </w:r>
            <w:r w:rsidRPr="001D0DCE">
              <w:rPr>
                <w:noProof/>
              </w:rPr>
              <mc:AlternateContent>
                <mc:Choice Requires="wps">
                  <w:drawing>
                    <wp:anchor distT="45720" distB="45720" distL="114300" distR="114300" simplePos="0" relativeHeight="251744256" behindDoc="0" locked="0" layoutInCell="1" allowOverlap="1" wp14:anchorId="6537324D" wp14:editId="4B34F150">
                      <wp:simplePos x="0" y="0"/>
                      <wp:positionH relativeFrom="column">
                        <wp:posOffset>4337685</wp:posOffset>
                      </wp:positionH>
                      <wp:positionV relativeFrom="paragraph">
                        <wp:posOffset>593090</wp:posOffset>
                      </wp:positionV>
                      <wp:extent cx="532130" cy="226060"/>
                      <wp:effectExtent l="0" t="0" r="0" b="2540"/>
                      <wp:wrapNone/>
                      <wp:docPr id="1094198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6DF181A3" w14:textId="0A2D468F" w:rsidR="005F4A94" w:rsidRPr="0019779E" w:rsidRDefault="005F4A94" w:rsidP="005F4A94">
                                  <w:pPr>
                                    <w:rPr>
                                      <w:b/>
                                      <w:bCs/>
                                      <w:color w:val="950B0B" w:themeColor="accent1" w:themeShade="80"/>
                                      <w:u w:val="single"/>
                                    </w:rPr>
                                  </w:pPr>
                                  <w:r w:rsidRPr="0019779E">
                                    <w:rPr>
                                      <w:b/>
                                      <w:bCs/>
                                      <w:color w:val="950B0B" w:themeColor="accent1" w:themeShade="80"/>
                                      <w:u w:val="single"/>
                                    </w:rPr>
                                    <w:t>532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7324D" id="_x0000_s1028" type="#_x0000_t202" style="position:absolute;margin-left:341.55pt;margin-top:46.7pt;width:41.9pt;height:17.8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" filled="f" stroked="f">
                      <v:textbox>
                        <w:txbxContent>
                          <w:p w14:paraId="6DF181A3" w14:textId="0A2D468F" w:rsidR="005F4A94" w:rsidRPr="0019779E" w:rsidRDefault="005F4A94" w:rsidP="005F4A94">
                            <w:pPr>
                              <w:rPr>
                                <w:b/>
                                <w:bCs/>
                                <w:color w:val="950B0B" w:themeColor="accent1" w:themeShade="80"/>
                                <w:u w:val="single"/>
                              </w:rPr>
                            </w:pPr>
                            <w:r w:rsidRPr="0019779E">
                              <w:rPr>
                                <w:b/>
                                <w:bCs/>
                                <w:color w:val="950B0B" w:themeColor="accent1" w:themeShade="80"/>
                                <w:u w:val="single"/>
                              </w:rPr>
                              <w:t>532</w:t>
                            </w:r>
                          </w:p>
                        </w:txbxContent>
                      </v:textbox>
                    </v:shape>
                  </w:pict>
                </mc:Fallback>
              </mc:AlternateContent>
            </w:r>
            <w:r w:rsidRPr="001D0DCE">
              <w:rPr>
                <w:noProof/>
              </w:rPr>
              <mc:AlternateContent>
                <mc:Choice Requires="wps">
                  <w:drawing>
                    <wp:anchor distT="45720" distB="45720" distL="114300" distR="114300" simplePos="0" relativeHeight="251742208" behindDoc="0" locked="0" layoutInCell="1" allowOverlap="1" wp14:anchorId="124B2781" wp14:editId="1EB6B053">
                      <wp:simplePos x="0" y="0"/>
                      <wp:positionH relativeFrom="column">
                        <wp:posOffset>4135120</wp:posOffset>
                      </wp:positionH>
                      <wp:positionV relativeFrom="paragraph">
                        <wp:posOffset>370205</wp:posOffset>
                      </wp:positionV>
                      <wp:extent cx="718185" cy="260985"/>
                      <wp:effectExtent l="0" t="0" r="0" b="5715"/>
                      <wp:wrapNone/>
                      <wp:docPr id="676187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60985"/>
                              </a:xfrm>
                              <a:prstGeom prst="rect">
                                <a:avLst/>
                              </a:prstGeom>
                              <a:noFill/>
                              <a:ln w="9525">
                                <a:noFill/>
                                <a:miter lim="800000"/>
                                <a:headEnd/>
                                <a:tailEnd/>
                              </a:ln>
                            </wps:spPr>
                            <wps:txbx>
                              <w:txbxContent>
                                <w:p w14:paraId="7645840A" w14:textId="3E24EFEE" w:rsidR="001D0DCE" w:rsidRPr="001D0DCE" w:rsidRDefault="001D0DCE" w:rsidP="001D0DCE">
                                  <w:pPr>
                                    <w:rPr>
                                      <w:color w:val="950B0B" w:themeColor="accent1" w:themeShade="80"/>
                                    </w:rPr>
                                  </w:pPr>
                                  <w:r w:rsidRPr="001D0DCE">
                                    <w:rPr>
                                      <w:color w:val="950B0B" w:themeColor="accent1" w:themeShade="80"/>
                                    </w:rPr>
                                    <w:t>Frustrated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B2781" id="_x0000_s1029" type="#_x0000_t202" style="position:absolute;margin-left:325.6pt;margin-top:29.15pt;width:56.55pt;height:20.5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" filled="f" stroked="f">
                      <v:textbox>
                        <w:txbxContent>
                          <w:p w14:paraId="7645840A" w14:textId="3E24EFEE" w:rsidR="001D0DCE" w:rsidRPr="001D0DCE" w:rsidRDefault="001D0DCE" w:rsidP="001D0DCE">
                            <w:pPr>
                              <w:rPr>
                                <w:color w:val="950B0B" w:themeColor="accent1" w:themeShade="80"/>
                              </w:rPr>
                            </w:pPr>
                            <w:r w:rsidRPr="001D0DCE">
                              <w:rPr>
                                <w:color w:val="950B0B" w:themeColor="accent1" w:themeShade="80"/>
                              </w:rPr>
                              <w:t>Frustrated</w:t>
                            </w:r>
                          </w:p>
                        </w:txbxContent>
                      </v:textbox>
                    </v:shape>
                  </w:pict>
                </mc:Fallback>
              </mc:AlternateContent>
            </w:r>
            <w:r w:rsidRPr="001D0DCE">
              <w:rPr>
                <w:noProof/>
              </w:rPr>
              <mc:AlternateContent>
                <mc:Choice Requires="wps">
                  <w:drawing>
                    <wp:anchor distT="45720" distB="45720" distL="114300" distR="114300" simplePos="0" relativeHeight="251740160" behindDoc="0" locked="0" layoutInCell="1" allowOverlap="1" wp14:anchorId="4D3D06F3" wp14:editId="36B6C081">
                      <wp:simplePos x="0" y="0"/>
                      <wp:positionH relativeFrom="column">
                        <wp:posOffset>2849880</wp:posOffset>
                      </wp:positionH>
                      <wp:positionV relativeFrom="paragraph">
                        <wp:posOffset>364490</wp:posOffset>
                      </wp:positionV>
                      <wp:extent cx="718185" cy="260985"/>
                      <wp:effectExtent l="0" t="0" r="0" b="5715"/>
                      <wp:wrapNone/>
                      <wp:docPr id="4840588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60985"/>
                              </a:xfrm>
                              <a:prstGeom prst="rect">
                                <a:avLst/>
                              </a:prstGeom>
                              <a:noFill/>
                              <a:ln w="9525">
                                <a:noFill/>
                                <a:miter lim="800000"/>
                                <a:headEnd/>
                                <a:tailEnd/>
                              </a:ln>
                            </wps:spPr>
                            <wps:txbx>
                              <w:txbxContent>
                                <w:p w14:paraId="2FCAC211" w14:textId="321C388D" w:rsidR="001D0DCE" w:rsidRPr="001D0DCE" w:rsidRDefault="001D0DCE" w:rsidP="001D0DCE">
                                  <w:pPr>
                                    <w:rPr>
                                      <w:color w:val="D59811" w:themeColor="accent3" w:themeShade="BF"/>
                                    </w:rPr>
                                  </w:pPr>
                                  <w:r w:rsidRPr="001D0DCE">
                                    <w:rPr>
                                      <w:color w:val="D59811" w:themeColor="accent3" w:themeShade="BF"/>
                                    </w:rPr>
                                    <w:t>Tolerated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D06F3" id="_x0000_s1030" type="#_x0000_t202" style="position:absolute;margin-left:224.4pt;margin-top:28.7pt;width:56.55pt;height:20.5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" filled="f" stroked="f">
                      <v:textbox>
                        <w:txbxContent>
                          <w:p w14:paraId="2FCAC211" w14:textId="321C388D" w:rsidR="001D0DCE" w:rsidRPr="001D0DCE" w:rsidRDefault="001D0DCE" w:rsidP="001D0DCE">
                            <w:pPr>
                              <w:rPr>
                                <w:color w:val="D59811" w:themeColor="accent3" w:themeShade="BF"/>
                              </w:rPr>
                            </w:pPr>
                            <w:r w:rsidRPr="001D0DCE">
                              <w:rPr>
                                <w:color w:val="D59811" w:themeColor="accent3" w:themeShade="BF"/>
                              </w:rPr>
                              <w:t>Tolerated</w:t>
                            </w:r>
                          </w:p>
                        </w:txbxContent>
                      </v:textbox>
                    </v:shape>
                  </w:pict>
                </mc:Fallback>
              </mc:AlternateContent>
            </w:r>
            <w:r w:rsidRPr="001D0DCE">
              <w:rPr>
                <w:noProof/>
              </w:rPr>
              <mc:AlternateContent>
                <mc:Choice Requires="wps">
                  <w:drawing>
                    <wp:anchor distT="45720" distB="45720" distL="114300" distR="114300" simplePos="0" relativeHeight="251750400" behindDoc="0" locked="0" layoutInCell="1" allowOverlap="1" wp14:anchorId="693CD987" wp14:editId="395938BF">
                      <wp:simplePos x="0" y="0"/>
                      <wp:positionH relativeFrom="column">
                        <wp:posOffset>2985770</wp:posOffset>
                      </wp:positionH>
                      <wp:positionV relativeFrom="paragraph">
                        <wp:posOffset>1399540</wp:posOffset>
                      </wp:positionV>
                      <wp:extent cx="532130" cy="226060"/>
                      <wp:effectExtent l="0" t="0" r="0" b="2540"/>
                      <wp:wrapNone/>
                      <wp:docPr id="103272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318A04E2" w14:textId="640B89D4" w:rsidR="0019779E" w:rsidRPr="0019779E" w:rsidRDefault="0019779E" w:rsidP="0019779E">
                                  <w:pPr>
                                    <w:rPr>
                                      <w:b/>
                                      <w:bCs/>
                                      <w:color w:val="D59811" w:themeColor="accent3" w:themeShade="BF"/>
                                    </w:rPr>
                                  </w:pPr>
                                  <w:r w:rsidRPr="0019779E">
                                    <w:rPr>
                                      <w:b/>
                                      <w:bCs/>
                                      <w:color w:val="D59811" w:themeColor="accent3" w:themeShade="BF"/>
                                    </w:rPr>
                                    <w:t>466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CD987" id="_x0000_s1031" type="#_x0000_t202" style="position:absolute;margin-left:235.1pt;margin-top:110.2pt;width:41.9pt;height:17.8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" filled="f" stroked="f">
                      <v:textbox>
                        <w:txbxContent>
                          <w:p w14:paraId="318A04E2" w14:textId="640B89D4" w:rsidR="0019779E" w:rsidRPr="0019779E" w:rsidRDefault="0019779E" w:rsidP="0019779E">
                            <w:pPr>
                              <w:rPr>
                                <w:b/>
                                <w:bCs/>
                                <w:color w:val="D59811" w:themeColor="accent3" w:themeShade="BF"/>
                              </w:rPr>
                            </w:pPr>
                            <w:r w:rsidRPr="0019779E">
                              <w:rPr>
                                <w:b/>
                                <w:bCs/>
                                <w:color w:val="D59811" w:themeColor="accent3" w:themeShade="BF"/>
                              </w:rPr>
                              <w:t>466</w:t>
                            </w:r>
                          </w:p>
                        </w:txbxContent>
                      </v:textbox>
                    </v:shape>
                  </w:pict>
                </mc:Fallback>
              </mc:AlternateContent>
            </w:r>
            <w:r w:rsidRPr="001D0DCE">
              <w:rPr>
                <w:noProof/>
              </w:rPr>
              <mc:AlternateContent>
                <mc:Choice Requires="wps">
                  <w:drawing>
                    <wp:anchor distT="45720" distB="45720" distL="114300" distR="114300" simplePos="0" relativeHeight="251762688" behindDoc="0" locked="0" layoutInCell="1" allowOverlap="1" wp14:anchorId="1B118DB7" wp14:editId="1F2629E0">
                      <wp:simplePos x="0" y="0"/>
                      <wp:positionH relativeFrom="column">
                        <wp:posOffset>1736725</wp:posOffset>
                      </wp:positionH>
                      <wp:positionV relativeFrom="paragraph">
                        <wp:posOffset>3039745</wp:posOffset>
                      </wp:positionV>
                      <wp:extent cx="532130" cy="226060"/>
                      <wp:effectExtent l="0" t="0" r="0" b="2540"/>
                      <wp:wrapNone/>
                      <wp:docPr id="1943245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1C352D6D" w14:textId="2B363AF5" w:rsidR="0019779E" w:rsidRPr="0019779E" w:rsidRDefault="0019779E" w:rsidP="0019779E">
                                  <w:pPr>
                                    <w:rPr>
                                      <w:b/>
                                      <w:bCs/>
                                      <w:color w:val="669748" w:themeColor="accent2" w:themeShade="BF"/>
                                    </w:rPr>
                                  </w:pPr>
                                  <w:r w:rsidRPr="0019779E">
                                    <w:rPr>
                                      <w:b/>
                                      <w:bCs/>
                                      <w:color w:val="669748" w:themeColor="accent2" w:themeShade="BF"/>
                                    </w:rPr>
                                    <w:t>367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18DB7" id="_x0000_s1032" type="#_x0000_t202" style="position:absolute;margin-left:136.75pt;margin-top:239.35pt;width:41.9pt;height:17.8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" filled="f" stroked="f">
                      <v:textbox>
                        <w:txbxContent>
                          <w:p w14:paraId="1C352D6D" w14:textId="2B363AF5" w:rsidR="0019779E" w:rsidRPr="0019779E" w:rsidRDefault="0019779E" w:rsidP="0019779E">
                            <w:pPr>
                              <w:rPr>
                                <w:b/>
                                <w:bCs/>
                                <w:color w:val="669748" w:themeColor="accent2" w:themeShade="BF"/>
                              </w:rPr>
                            </w:pPr>
                            <w:r w:rsidRPr="0019779E">
                              <w:rPr>
                                <w:b/>
                                <w:bCs/>
                                <w:color w:val="669748" w:themeColor="accent2" w:themeShade="BF"/>
                              </w:rPr>
                              <w:t>367</w:t>
                            </w:r>
                          </w:p>
                        </w:txbxContent>
                      </v:textbox>
                    </v:shape>
                  </w:pict>
                </mc:Fallback>
              </mc:AlternateContent>
            </w:r>
            <w:r w:rsidRPr="001D0DCE">
              <w:rPr>
                <w:noProof/>
              </w:rPr>
              <mc:AlternateContent>
                <mc:Choice Requires="wps">
                  <w:drawing>
                    <wp:anchor distT="45720" distB="45720" distL="114300" distR="114300" simplePos="0" relativeHeight="251760640" behindDoc="0" locked="0" layoutInCell="1" allowOverlap="1" wp14:anchorId="63D785D0" wp14:editId="7CC9CCCD">
                      <wp:simplePos x="0" y="0"/>
                      <wp:positionH relativeFrom="column">
                        <wp:posOffset>1744345</wp:posOffset>
                      </wp:positionH>
                      <wp:positionV relativeFrom="paragraph">
                        <wp:posOffset>2779395</wp:posOffset>
                      </wp:positionV>
                      <wp:extent cx="532130" cy="226060"/>
                      <wp:effectExtent l="0" t="0" r="0" b="2540"/>
                      <wp:wrapNone/>
                      <wp:docPr id="495844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506A9BFB" w14:textId="481D0427" w:rsidR="0019779E" w:rsidRPr="0019779E" w:rsidRDefault="0019779E" w:rsidP="0019779E">
                                  <w:pPr>
                                    <w:rPr>
                                      <w:b/>
                                      <w:bCs/>
                                      <w:color w:val="669748" w:themeColor="accent2" w:themeShade="BF"/>
                                    </w:rPr>
                                  </w:pPr>
                                  <w:r w:rsidRPr="0019779E">
                                    <w:rPr>
                                      <w:b/>
                                      <w:bCs/>
                                      <w:color w:val="669748" w:themeColor="accent2" w:themeShade="BF"/>
                                    </w:rPr>
                                    <w:t>445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785D0" id="_x0000_s1033" type="#_x0000_t202" style="position:absolute;margin-left:137.35pt;margin-top:218.85pt;width:41.9pt;height:17.8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" filled="f" stroked="f">
                      <v:textbox>
                        <w:txbxContent>
                          <w:p w14:paraId="506A9BFB" w14:textId="481D0427" w:rsidR="0019779E" w:rsidRPr="0019779E" w:rsidRDefault="0019779E" w:rsidP="0019779E">
                            <w:pPr>
                              <w:rPr>
                                <w:b/>
                                <w:bCs/>
                                <w:color w:val="669748" w:themeColor="accent2" w:themeShade="BF"/>
                              </w:rPr>
                            </w:pPr>
                            <w:r w:rsidRPr="0019779E">
                              <w:rPr>
                                <w:b/>
                                <w:bCs/>
                                <w:color w:val="669748" w:themeColor="accent2" w:themeShade="BF"/>
                              </w:rPr>
                              <w:t>445</w:t>
                            </w:r>
                          </w:p>
                        </w:txbxContent>
                      </v:textbox>
                    </v:shape>
                  </w:pict>
                </mc:Fallback>
              </mc:AlternateContent>
            </w:r>
            <w:r w:rsidRPr="001D0DCE">
              <w:rPr>
                <w:noProof/>
              </w:rPr>
              <mc:AlternateContent>
                <mc:Choice Requires="wps">
                  <w:drawing>
                    <wp:anchor distT="45720" distB="45720" distL="114300" distR="114300" simplePos="0" relativeHeight="251758592" behindDoc="0" locked="0" layoutInCell="1" allowOverlap="1" wp14:anchorId="5B7FCDF8" wp14:editId="75085130">
                      <wp:simplePos x="0" y="0"/>
                      <wp:positionH relativeFrom="column">
                        <wp:posOffset>1736725</wp:posOffset>
                      </wp:positionH>
                      <wp:positionV relativeFrom="paragraph">
                        <wp:posOffset>2503170</wp:posOffset>
                      </wp:positionV>
                      <wp:extent cx="532130" cy="226060"/>
                      <wp:effectExtent l="0" t="0" r="0" b="2540"/>
                      <wp:wrapNone/>
                      <wp:docPr id="2106940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41AF87F3" w14:textId="2D708352" w:rsidR="0019779E" w:rsidRPr="0019779E" w:rsidRDefault="0019779E" w:rsidP="0019779E">
                                  <w:pPr>
                                    <w:rPr>
                                      <w:b/>
                                      <w:bCs/>
                                      <w:color w:val="669748" w:themeColor="accent2" w:themeShade="BF"/>
                                    </w:rPr>
                                  </w:pPr>
                                  <w:r w:rsidRPr="0019779E">
                                    <w:rPr>
                                      <w:b/>
                                      <w:bCs/>
                                      <w:color w:val="669748" w:themeColor="accent2" w:themeShade="BF"/>
                                    </w:rPr>
                                    <w:t>439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FCDF8" id="_x0000_s1034" type="#_x0000_t202" style="position:absolute;margin-left:136.75pt;margin-top:197.1pt;width:41.9pt;height:17.8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" filled="f" stroked="f">
                      <v:textbox>
                        <w:txbxContent>
                          <w:p w14:paraId="41AF87F3" w14:textId="2D708352" w:rsidR="0019779E" w:rsidRPr="0019779E" w:rsidRDefault="0019779E" w:rsidP="0019779E">
                            <w:pPr>
                              <w:rPr>
                                <w:b/>
                                <w:bCs/>
                                <w:color w:val="669748" w:themeColor="accent2" w:themeShade="BF"/>
                              </w:rPr>
                            </w:pPr>
                            <w:r w:rsidRPr="0019779E">
                              <w:rPr>
                                <w:b/>
                                <w:bCs/>
                                <w:color w:val="669748" w:themeColor="accent2" w:themeShade="BF"/>
                              </w:rPr>
                              <w:t>439</w:t>
                            </w:r>
                          </w:p>
                        </w:txbxContent>
                      </v:textbox>
                    </v:shape>
                  </w:pict>
                </mc:Fallback>
              </mc:AlternateContent>
            </w:r>
            <w:r w:rsidRPr="001D0DCE">
              <w:rPr>
                <w:noProof/>
              </w:rPr>
              <mc:AlternateContent>
                <mc:Choice Requires="wps">
                  <w:drawing>
                    <wp:anchor distT="45720" distB="45720" distL="114300" distR="114300" simplePos="0" relativeHeight="251754496" behindDoc="0" locked="0" layoutInCell="1" allowOverlap="1" wp14:anchorId="5A42E86C" wp14:editId="7DEA4944">
                      <wp:simplePos x="0" y="0"/>
                      <wp:positionH relativeFrom="column">
                        <wp:posOffset>1725930</wp:posOffset>
                      </wp:positionH>
                      <wp:positionV relativeFrom="paragraph">
                        <wp:posOffset>1965325</wp:posOffset>
                      </wp:positionV>
                      <wp:extent cx="532130" cy="226060"/>
                      <wp:effectExtent l="0" t="0" r="0" b="2540"/>
                      <wp:wrapNone/>
                      <wp:docPr id="17820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5CAD8D84" w14:textId="4058B505" w:rsidR="0019779E" w:rsidRPr="0019779E" w:rsidRDefault="0019779E" w:rsidP="0019779E">
                                  <w:pPr>
                                    <w:rPr>
                                      <w:b/>
                                      <w:bCs/>
                                      <w:color w:val="669748" w:themeColor="accent2" w:themeShade="BF"/>
                                    </w:rPr>
                                  </w:pPr>
                                  <w:r w:rsidRPr="0019779E">
                                    <w:rPr>
                                      <w:b/>
                                      <w:bCs/>
                                      <w:color w:val="669748" w:themeColor="accent2" w:themeShade="BF"/>
                                    </w:rPr>
                                    <w:t>418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2E86C" id="_x0000_s1035" type="#_x0000_t202" style="position:absolute;margin-left:135.9pt;margin-top:154.75pt;width:41.9pt;height:17.8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" filled="f" stroked="f">
                      <v:textbox>
                        <w:txbxContent>
                          <w:p w14:paraId="5CAD8D84" w14:textId="4058B505" w:rsidR="0019779E" w:rsidRPr="0019779E" w:rsidRDefault="0019779E" w:rsidP="0019779E">
                            <w:pPr>
                              <w:rPr>
                                <w:b/>
                                <w:bCs/>
                                <w:color w:val="669748" w:themeColor="accent2" w:themeShade="BF"/>
                              </w:rPr>
                            </w:pPr>
                            <w:r w:rsidRPr="0019779E">
                              <w:rPr>
                                <w:b/>
                                <w:bCs/>
                                <w:color w:val="669748" w:themeColor="accent2" w:themeShade="BF"/>
                              </w:rPr>
                              <w:t>418</w:t>
                            </w:r>
                          </w:p>
                        </w:txbxContent>
                      </v:textbox>
                    </v:shape>
                  </w:pict>
                </mc:Fallback>
              </mc:AlternateContent>
            </w:r>
            <w:r w:rsidRPr="001D0DCE">
              <w:rPr>
                <w:noProof/>
              </w:rPr>
              <mc:AlternateContent>
                <mc:Choice Requires="wps">
                  <w:drawing>
                    <wp:anchor distT="45720" distB="45720" distL="114300" distR="114300" simplePos="0" relativeHeight="251752448" behindDoc="0" locked="0" layoutInCell="1" allowOverlap="1" wp14:anchorId="61F39653" wp14:editId="0FA96945">
                      <wp:simplePos x="0" y="0"/>
                      <wp:positionH relativeFrom="column">
                        <wp:posOffset>1729105</wp:posOffset>
                      </wp:positionH>
                      <wp:positionV relativeFrom="paragraph">
                        <wp:posOffset>1675765</wp:posOffset>
                      </wp:positionV>
                      <wp:extent cx="532130" cy="226060"/>
                      <wp:effectExtent l="0" t="0" r="0" b="2540"/>
                      <wp:wrapNone/>
                      <wp:docPr id="1321027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29B37564" w14:textId="2C0BD315" w:rsidR="0019779E" w:rsidRPr="0019779E" w:rsidRDefault="0019779E" w:rsidP="0019779E">
                                  <w:pPr>
                                    <w:rPr>
                                      <w:b/>
                                      <w:bCs/>
                                      <w:color w:val="669748" w:themeColor="accent2" w:themeShade="BF"/>
                                    </w:rPr>
                                  </w:pPr>
                                  <w:r w:rsidRPr="0019779E">
                                    <w:rPr>
                                      <w:b/>
                                      <w:bCs/>
                                      <w:color w:val="669748" w:themeColor="accent2" w:themeShade="BF"/>
                                    </w:rPr>
                                    <w:t>396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39653" id="_x0000_s1036" type="#_x0000_t202" style="position:absolute;margin-left:136.15pt;margin-top:131.95pt;width:41.9pt;height:17.8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" filled="f" stroked="f">
                      <v:textbox>
                        <w:txbxContent>
                          <w:p w14:paraId="29B37564" w14:textId="2C0BD315" w:rsidR="0019779E" w:rsidRPr="0019779E" w:rsidRDefault="0019779E" w:rsidP="0019779E">
                            <w:pPr>
                              <w:rPr>
                                <w:b/>
                                <w:bCs/>
                                <w:color w:val="669748" w:themeColor="accent2" w:themeShade="BF"/>
                              </w:rPr>
                            </w:pPr>
                            <w:r w:rsidRPr="0019779E">
                              <w:rPr>
                                <w:b/>
                                <w:bCs/>
                                <w:color w:val="669748" w:themeColor="accent2" w:themeShade="BF"/>
                              </w:rPr>
                              <w:t>396</w:t>
                            </w:r>
                          </w:p>
                        </w:txbxContent>
                      </v:textbox>
                    </v:shape>
                  </w:pict>
                </mc:Fallback>
              </mc:AlternateContent>
            </w:r>
            <w:r w:rsidRPr="001D0DCE">
              <w:rPr>
                <w:noProof/>
              </w:rPr>
              <mc:AlternateContent>
                <mc:Choice Requires="wps">
                  <w:drawing>
                    <wp:anchor distT="45720" distB="45720" distL="114300" distR="114300" simplePos="0" relativeHeight="251748352" behindDoc="0" locked="0" layoutInCell="1" allowOverlap="1" wp14:anchorId="4DE99A1C" wp14:editId="012FD916">
                      <wp:simplePos x="0" y="0"/>
                      <wp:positionH relativeFrom="column">
                        <wp:posOffset>1731645</wp:posOffset>
                      </wp:positionH>
                      <wp:positionV relativeFrom="paragraph">
                        <wp:posOffset>1130300</wp:posOffset>
                      </wp:positionV>
                      <wp:extent cx="532130" cy="226060"/>
                      <wp:effectExtent l="0" t="0" r="0" b="2540"/>
                      <wp:wrapNone/>
                      <wp:docPr id="923247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4D2B1FF9" w14:textId="782B55DD" w:rsidR="0019779E" w:rsidRPr="0019779E" w:rsidRDefault="0019779E" w:rsidP="0019779E">
                                  <w:pPr>
                                    <w:rPr>
                                      <w:b/>
                                      <w:bCs/>
                                      <w:color w:val="669748" w:themeColor="accent2" w:themeShade="BF"/>
                                    </w:rPr>
                                  </w:pPr>
                                  <w:r w:rsidRPr="0019779E">
                                    <w:rPr>
                                      <w:b/>
                                      <w:bCs/>
                                      <w:color w:val="669748" w:themeColor="accent2" w:themeShade="BF"/>
                                    </w:rPr>
                                    <w:t>431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9A1C" id="_x0000_s1037" type="#_x0000_t202" style="position:absolute;margin-left:136.35pt;margin-top:89pt;width:41.9pt;height:17.8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" filled="f" stroked="f">
                      <v:textbox>
                        <w:txbxContent>
                          <w:p w14:paraId="4D2B1FF9" w14:textId="782B55DD" w:rsidR="0019779E" w:rsidRPr="0019779E" w:rsidRDefault="0019779E" w:rsidP="0019779E">
                            <w:pPr>
                              <w:rPr>
                                <w:b/>
                                <w:bCs/>
                                <w:color w:val="669748" w:themeColor="accent2" w:themeShade="BF"/>
                              </w:rPr>
                            </w:pPr>
                            <w:r w:rsidRPr="0019779E">
                              <w:rPr>
                                <w:b/>
                                <w:bCs/>
                                <w:color w:val="669748" w:themeColor="accent2" w:themeShade="BF"/>
                              </w:rPr>
                              <w:t>431</w:t>
                            </w:r>
                          </w:p>
                        </w:txbxContent>
                      </v:textbox>
                    </v:shape>
                  </w:pict>
                </mc:Fallback>
              </mc:AlternateContent>
            </w:r>
            <w:r w:rsidRPr="001D0DCE">
              <w:rPr>
                <w:noProof/>
              </w:rPr>
              <mc:AlternateContent>
                <mc:Choice Requires="wps">
                  <w:drawing>
                    <wp:anchor distT="45720" distB="45720" distL="114300" distR="114300" simplePos="0" relativeHeight="251746304" behindDoc="0" locked="0" layoutInCell="1" allowOverlap="1" wp14:anchorId="7CBA2B3E" wp14:editId="5F6E0E70">
                      <wp:simplePos x="0" y="0"/>
                      <wp:positionH relativeFrom="column">
                        <wp:posOffset>1721485</wp:posOffset>
                      </wp:positionH>
                      <wp:positionV relativeFrom="paragraph">
                        <wp:posOffset>840105</wp:posOffset>
                      </wp:positionV>
                      <wp:extent cx="532130" cy="226060"/>
                      <wp:effectExtent l="0" t="0" r="0" b="2540"/>
                      <wp:wrapNone/>
                      <wp:docPr id="2135763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226060"/>
                              </a:xfrm>
                              <a:prstGeom prst="rect">
                                <a:avLst/>
                              </a:prstGeom>
                              <a:noFill/>
                              <a:ln w="9525">
                                <a:noFill/>
                                <a:miter lim="800000"/>
                                <a:headEnd/>
                                <a:tailEnd/>
                              </a:ln>
                            </wps:spPr>
                            <wps:txbx>
                              <w:txbxContent>
                                <w:p w14:paraId="5052E6A0" w14:textId="2E80A65E" w:rsidR="0019779E" w:rsidRPr="0019779E" w:rsidRDefault="0019779E" w:rsidP="0019779E">
                                  <w:pPr>
                                    <w:rPr>
                                      <w:b/>
                                      <w:bCs/>
                                      <w:color w:val="669748" w:themeColor="accent2" w:themeShade="BF"/>
                                    </w:rPr>
                                  </w:pPr>
                                  <w:r w:rsidRPr="0019779E">
                                    <w:rPr>
                                      <w:b/>
                                      <w:bCs/>
                                      <w:color w:val="669748" w:themeColor="accent2" w:themeShade="BF"/>
                                    </w:rPr>
                                    <w:t>384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A2B3E" id="_x0000_s1038" type="#_x0000_t202" style="position:absolute;margin-left:135.55pt;margin-top:66.15pt;width:41.9pt;height:17.8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" filled="f" stroked="f">
                      <v:textbox>
                        <w:txbxContent>
                          <w:p w14:paraId="5052E6A0" w14:textId="2E80A65E" w:rsidR="0019779E" w:rsidRPr="0019779E" w:rsidRDefault="0019779E" w:rsidP="0019779E">
                            <w:pPr>
                              <w:rPr>
                                <w:b/>
                                <w:bCs/>
                                <w:color w:val="669748" w:themeColor="accent2" w:themeShade="BF"/>
                              </w:rPr>
                            </w:pPr>
                            <w:r w:rsidRPr="0019779E">
                              <w:rPr>
                                <w:b/>
                                <w:bCs/>
                                <w:color w:val="669748" w:themeColor="accent2" w:themeShade="BF"/>
                              </w:rPr>
                              <w:t>384</w:t>
                            </w:r>
                          </w:p>
                        </w:txbxContent>
                      </v:textbox>
                    </v:shape>
                  </w:pict>
                </mc:Fallback>
              </mc:AlternateContent>
            </w:r>
            <w:r w:rsidRPr="001D0DCE">
              <w:rPr>
                <w:noProof/>
              </w:rPr>
              <mc:AlternateContent>
                <mc:Choice Requires="wps">
                  <w:drawing>
                    <wp:anchor distT="45720" distB="45720" distL="114300" distR="114300" simplePos="0" relativeHeight="251738112" behindDoc="0" locked="0" layoutInCell="1" allowOverlap="1" wp14:anchorId="7227DFB6" wp14:editId="43566A72">
                      <wp:simplePos x="0" y="0"/>
                      <wp:positionH relativeFrom="column">
                        <wp:posOffset>1563370</wp:posOffset>
                      </wp:positionH>
                      <wp:positionV relativeFrom="paragraph">
                        <wp:posOffset>374015</wp:posOffset>
                      </wp:positionV>
                      <wp:extent cx="718185" cy="260985"/>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60985"/>
                              </a:xfrm>
                              <a:prstGeom prst="rect">
                                <a:avLst/>
                              </a:prstGeom>
                              <a:noFill/>
                              <a:ln w="9525">
                                <a:noFill/>
                                <a:miter lim="800000"/>
                                <a:headEnd/>
                                <a:tailEnd/>
                              </a:ln>
                            </wps:spPr>
                            <wps:txbx>
                              <w:txbxContent>
                                <w:p w14:paraId="67C699D7" w14:textId="5F3B65A7" w:rsidR="001D0DCE" w:rsidRPr="001D0DCE" w:rsidRDefault="001D0DCE">
                                  <w:pPr>
                                    <w:rPr>
                                      <w:color w:val="669748" w:themeColor="accent2" w:themeShade="BF"/>
                                    </w:rPr>
                                  </w:pPr>
                                  <w:r w:rsidRPr="001D0DCE">
                                    <w:rPr>
                                      <w:color w:val="669748" w:themeColor="accent2" w:themeShade="BF"/>
                                    </w:rPr>
                                    <w:t>Satisfied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7DFB6" id="_x0000_s1039" type="#_x0000_t202" style="position:absolute;margin-left:123.1pt;margin-top:29.45pt;width:56.55pt;height:20.5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" filled="f" stroked="f">
                      <v:textbox>
                        <w:txbxContent>
                          <w:p w14:paraId="67C699D7" w14:textId="5F3B65A7" w:rsidR="001D0DCE" w:rsidRPr="001D0DCE" w:rsidRDefault="001D0DCE">
                            <w:pPr>
                              <w:rPr>
                                <w:color w:val="669748" w:themeColor="accent2" w:themeShade="BF"/>
                              </w:rPr>
                            </w:pPr>
                            <w:r w:rsidRPr="001D0DCE">
                              <w:rPr>
                                <w:color w:val="669748" w:themeColor="accent2" w:themeShade="BF"/>
                              </w:rPr>
                              <w:t>Satisfied</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A13DB65" wp14:editId="1AA9CDD0">
                      <wp:simplePos x="0" y="0"/>
                      <wp:positionH relativeFrom="column">
                        <wp:posOffset>2517775</wp:posOffset>
                      </wp:positionH>
                      <wp:positionV relativeFrom="paragraph">
                        <wp:posOffset>482600</wp:posOffset>
                      </wp:positionV>
                      <wp:extent cx="9525" cy="2853055"/>
                      <wp:effectExtent l="0" t="0" r="28575" b="23495"/>
                      <wp:wrapNone/>
                      <wp:docPr id="1173254488" name="Straight Connector 2"/>
                      <wp:cNvGraphicFramePr/>
                      <a:graphic xmlns:a="http://schemas.openxmlformats.org/drawingml/2006/main">
                        <a:graphicData uri="http://schemas.microsoft.com/office/word/2010/wordprocessingShape">
                          <wps:wsp>
                            <wps:cNvCnPr/>
                            <wps:spPr>
                              <a:xfrm>
                                <a:off x="0" y="0"/>
                                <a:ext cx="9525" cy="2853055"/>
                              </a:xfrm>
                              <a:prstGeom prst="line">
                                <a:avLst/>
                              </a:prstGeom>
                              <a:ln w="9525">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89715" id="Straight Connector 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5pt,38pt" to="199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" strokecolor="black [3213]">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5D7C825" wp14:editId="77D4525A">
                      <wp:simplePos x="0" y="0"/>
                      <wp:positionH relativeFrom="column">
                        <wp:posOffset>3817620</wp:posOffset>
                      </wp:positionH>
                      <wp:positionV relativeFrom="paragraph">
                        <wp:posOffset>480695</wp:posOffset>
                      </wp:positionV>
                      <wp:extent cx="9525" cy="2853055"/>
                      <wp:effectExtent l="0" t="0" r="28575" b="23495"/>
                      <wp:wrapNone/>
                      <wp:docPr id="2104150591" name="Straight Connector 2"/>
                      <wp:cNvGraphicFramePr/>
                      <a:graphic xmlns:a="http://schemas.openxmlformats.org/drawingml/2006/main">
                        <a:graphicData uri="http://schemas.microsoft.com/office/word/2010/wordprocessingShape">
                          <wps:wsp>
                            <wps:cNvCnPr/>
                            <wps:spPr>
                              <a:xfrm>
                                <a:off x="0" y="0"/>
                                <a:ext cx="9525" cy="2853055"/>
                              </a:xfrm>
                              <a:prstGeom prst="line">
                                <a:avLst/>
                              </a:prstGeom>
                              <a:ln w="9525">
                                <a:solidFill>
                                  <a:schemeClr val="tx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A08EB" id="Straight Connector 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37.85pt" to="301.3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" strokecolor="#25231e [1615]">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0E074151" wp14:editId="3FF0A7EB">
                      <wp:simplePos x="0" y="0"/>
                      <wp:positionH relativeFrom="column">
                        <wp:posOffset>1242060</wp:posOffset>
                      </wp:positionH>
                      <wp:positionV relativeFrom="paragraph">
                        <wp:posOffset>3046095</wp:posOffset>
                      </wp:positionV>
                      <wp:extent cx="3923665" cy="226060"/>
                      <wp:effectExtent l="0" t="0" r="19685" b="21590"/>
                      <wp:wrapNone/>
                      <wp:docPr id="2050485366" name="Rectangle: Rounded Corners 1"/>
                      <wp:cNvGraphicFramePr/>
                      <a:graphic xmlns:a="http://schemas.openxmlformats.org/drawingml/2006/main">
                        <a:graphicData uri="http://schemas.microsoft.com/office/word/2010/wordprocessingShape">
                          <wps:wsp>
                            <wps:cNvSpPr/>
                            <wps:spPr>
                              <a:xfrm>
                                <a:off x="0" y="0"/>
                                <a:ext cx="392366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B493FE" w14:textId="33241E34"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74151" id="Rectangle: Rounded Corners 1" o:spid="_x0000_s1040" style="position:absolute;margin-left:97.8pt;margin-top:239.85pt;width:308.95pt;height:17.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" fillcolor="#f2f2f2 [3052]" strokecolor="black [3213]" strokeweight="1pt">
                      <v:stroke joinstyle="miter"/>
                      <v:textbox>
                        <w:txbxContent>
                          <w:p w14:paraId="40B493FE" w14:textId="33241E34"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30944" behindDoc="0" locked="0" layoutInCell="1" allowOverlap="1" wp14:anchorId="2910C03D" wp14:editId="71F322C1">
                      <wp:simplePos x="0" y="0"/>
                      <wp:positionH relativeFrom="column">
                        <wp:posOffset>1242060</wp:posOffset>
                      </wp:positionH>
                      <wp:positionV relativeFrom="paragraph">
                        <wp:posOffset>2779395</wp:posOffset>
                      </wp:positionV>
                      <wp:extent cx="3923665" cy="226060"/>
                      <wp:effectExtent l="0" t="0" r="19685" b="21590"/>
                      <wp:wrapNone/>
                      <wp:docPr id="2132109903" name="Rectangle: Rounded Corners 1"/>
                      <wp:cNvGraphicFramePr/>
                      <a:graphic xmlns:a="http://schemas.openxmlformats.org/drawingml/2006/main">
                        <a:graphicData uri="http://schemas.microsoft.com/office/word/2010/wordprocessingShape">
                          <wps:wsp>
                            <wps:cNvSpPr/>
                            <wps:spPr>
                              <a:xfrm>
                                <a:off x="0" y="0"/>
                                <a:ext cx="392366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FFD953" w14:textId="47E4E4A3"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0C03D" id="_x0000_s1041" style="position:absolute;margin-left:97.8pt;margin-top:218.85pt;width:308.95pt;height:17.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" fillcolor="#f2f2f2 [3052]" strokecolor="black [3213]" strokeweight="1pt">
                      <v:stroke joinstyle="miter"/>
                      <v:textbox>
                        <w:txbxContent>
                          <w:p w14:paraId="00FFD953" w14:textId="47E4E4A3"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03FB2751" wp14:editId="29701E03">
                      <wp:simplePos x="0" y="0"/>
                      <wp:positionH relativeFrom="column">
                        <wp:posOffset>1236980</wp:posOffset>
                      </wp:positionH>
                      <wp:positionV relativeFrom="paragraph">
                        <wp:posOffset>2508250</wp:posOffset>
                      </wp:positionV>
                      <wp:extent cx="3923665" cy="226060"/>
                      <wp:effectExtent l="0" t="0" r="19685" b="21590"/>
                      <wp:wrapNone/>
                      <wp:docPr id="927845824" name="Rectangle: Rounded Corners 1"/>
                      <wp:cNvGraphicFramePr/>
                      <a:graphic xmlns:a="http://schemas.openxmlformats.org/drawingml/2006/main">
                        <a:graphicData uri="http://schemas.microsoft.com/office/word/2010/wordprocessingShape">
                          <wps:wsp>
                            <wps:cNvSpPr/>
                            <wps:spPr>
                              <a:xfrm>
                                <a:off x="0" y="0"/>
                                <a:ext cx="392366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75BB6B" w14:textId="4B1D8E32"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B2751" id="_x0000_s1042" style="position:absolute;margin-left:97.4pt;margin-top:197.5pt;width:308.95pt;height:1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" fillcolor="#f2f2f2 [3052]" strokecolor="black [3213]" strokeweight="1pt">
                      <v:stroke joinstyle="miter"/>
                      <v:textbox>
                        <w:txbxContent>
                          <w:p w14:paraId="5375BB6B" w14:textId="4B1D8E32"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29920" behindDoc="0" locked="0" layoutInCell="1" allowOverlap="1" wp14:anchorId="57EB2D5D" wp14:editId="409D0293">
                      <wp:simplePos x="0" y="0"/>
                      <wp:positionH relativeFrom="column">
                        <wp:posOffset>1236980</wp:posOffset>
                      </wp:positionH>
                      <wp:positionV relativeFrom="paragraph">
                        <wp:posOffset>2242185</wp:posOffset>
                      </wp:positionV>
                      <wp:extent cx="3918585" cy="226060"/>
                      <wp:effectExtent l="0" t="0" r="24765" b="21590"/>
                      <wp:wrapNone/>
                      <wp:docPr id="1182929695" name="Rectangle: Rounded Corners 1"/>
                      <wp:cNvGraphicFramePr/>
                      <a:graphic xmlns:a="http://schemas.openxmlformats.org/drawingml/2006/main">
                        <a:graphicData uri="http://schemas.microsoft.com/office/word/2010/wordprocessingShape">
                          <wps:wsp>
                            <wps:cNvSpPr/>
                            <wps:spPr>
                              <a:xfrm>
                                <a:off x="0" y="0"/>
                                <a:ext cx="391858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3CE15F" w14:textId="3E0B1B27"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B2D5D" id="_x0000_s1043" style="position:absolute;margin-left:97.4pt;margin-top:176.55pt;width:308.55pt;height:17.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" fillcolor="#f2f2f2 [3052]" strokecolor="black [3213]" strokeweight="1pt">
                      <v:stroke joinstyle="miter"/>
                      <v:textbox>
                        <w:txbxContent>
                          <w:p w14:paraId="3A3CE15F" w14:textId="3E0B1B27"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086BA30F" wp14:editId="50B6598E">
                      <wp:simplePos x="0" y="0"/>
                      <wp:positionH relativeFrom="column">
                        <wp:posOffset>1226820</wp:posOffset>
                      </wp:positionH>
                      <wp:positionV relativeFrom="paragraph">
                        <wp:posOffset>1965960</wp:posOffset>
                      </wp:positionV>
                      <wp:extent cx="3933825" cy="226060"/>
                      <wp:effectExtent l="0" t="0" r="28575" b="21590"/>
                      <wp:wrapNone/>
                      <wp:docPr id="1431879941" name="Rectangle: Rounded Corners 1"/>
                      <wp:cNvGraphicFramePr/>
                      <a:graphic xmlns:a="http://schemas.openxmlformats.org/drawingml/2006/main">
                        <a:graphicData uri="http://schemas.microsoft.com/office/word/2010/wordprocessingShape">
                          <wps:wsp>
                            <wps:cNvSpPr/>
                            <wps:spPr>
                              <a:xfrm>
                                <a:off x="0" y="0"/>
                                <a:ext cx="393382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07CDA0" w14:textId="78B7CB9C"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BA30F" id="_x0000_s1044" style="position:absolute;margin-left:96.6pt;margin-top:154.8pt;width:309.75pt;height:1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" fillcolor="#f2f2f2 [3052]" strokecolor="black [3213]" strokeweight="1pt">
                      <v:stroke joinstyle="miter"/>
                      <v:textbox>
                        <w:txbxContent>
                          <w:p w14:paraId="7207CDA0" w14:textId="78B7CB9C"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2D568088" wp14:editId="5973DBCA">
                      <wp:simplePos x="0" y="0"/>
                      <wp:positionH relativeFrom="column">
                        <wp:posOffset>1236980</wp:posOffset>
                      </wp:positionH>
                      <wp:positionV relativeFrom="paragraph">
                        <wp:posOffset>1689735</wp:posOffset>
                      </wp:positionV>
                      <wp:extent cx="3918585" cy="226060"/>
                      <wp:effectExtent l="0" t="0" r="24765" b="21590"/>
                      <wp:wrapNone/>
                      <wp:docPr id="1727941331" name="Rectangle: Rounded Corners 1"/>
                      <wp:cNvGraphicFramePr/>
                      <a:graphic xmlns:a="http://schemas.openxmlformats.org/drawingml/2006/main">
                        <a:graphicData uri="http://schemas.microsoft.com/office/word/2010/wordprocessingShape">
                          <wps:wsp>
                            <wps:cNvSpPr/>
                            <wps:spPr>
                              <a:xfrm>
                                <a:off x="0" y="0"/>
                                <a:ext cx="391858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460C38" w14:textId="39E09B6F"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68088" id="_x0000_s1045" style="position:absolute;margin-left:97.4pt;margin-top:133.05pt;width:308.55pt;height:17.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" fillcolor="#f2f2f2 [3052]" strokecolor="black [3213]" strokeweight="1pt">
                      <v:stroke joinstyle="miter"/>
                      <v:textbox>
                        <w:txbxContent>
                          <w:p w14:paraId="39460C38" w14:textId="39E09B6F"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629FBD02" wp14:editId="41D17E2A">
                      <wp:simplePos x="0" y="0"/>
                      <wp:positionH relativeFrom="column">
                        <wp:posOffset>1226820</wp:posOffset>
                      </wp:positionH>
                      <wp:positionV relativeFrom="paragraph">
                        <wp:posOffset>1407795</wp:posOffset>
                      </wp:positionV>
                      <wp:extent cx="3923665" cy="226060"/>
                      <wp:effectExtent l="0" t="0" r="19685" b="21590"/>
                      <wp:wrapNone/>
                      <wp:docPr id="324201877" name="Rectangle: Rounded Corners 1"/>
                      <wp:cNvGraphicFramePr/>
                      <a:graphic xmlns:a="http://schemas.openxmlformats.org/drawingml/2006/main">
                        <a:graphicData uri="http://schemas.microsoft.com/office/word/2010/wordprocessingShape">
                          <wps:wsp>
                            <wps:cNvSpPr/>
                            <wps:spPr>
                              <a:xfrm>
                                <a:off x="0" y="0"/>
                                <a:ext cx="392366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980137" w14:textId="0937B9D3"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FBD02" id="_x0000_s1046" style="position:absolute;margin-left:96.6pt;margin-top:110.85pt;width:308.95pt;height:1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" fillcolor="#f2f2f2 [3052]" strokecolor="black [3213]" strokeweight="1pt">
                      <v:stroke joinstyle="miter"/>
                      <v:textbox>
                        <w:txbxContent>
                          <w:p w14:paraId="57980137" w14:textId="0937B9D3"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2085E846" wp14:editId="077F7D40">
                      <wp:simplePos x="0" y="0"/>
                      <wp:positionH relativeFrom="column">
                        <wp:posOffset>1221740</wp:posOffset>
                      </wp:positionH>
                      <wp:positionV relativeFrom="paragraph">
                        <wp:posOffset>1131570</wp:posOffset>
                      </wp:positionV>
                      <wp:extent cx="3928745" cy="226060"/>
                      <wp:effectExtent l="0" t="0" r="14605" b="21590"/>
                      <wp:wrapNone/>
                      <wp:docPr id="1795565147" name="Rectangle: Rounded Corners 1"/>
                      <wp:cNvGraphicFramePr/>
                      <a:graphic xmlns:a="http://schemas.openxmlformats.org/drawingml/2006/main">
                        <a:graphicData uri="http://schemas.microsoft.com/office/word/2010/wordprocessingShape">
                          <wps:wsp>
                            <wps:cNvSpPr/>
                            <wps:spPr>
                              <a:xfrm>
                                <a:off x="0" y="0"/>
                                <a:ext cx="392874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A19107" w14:textId="6140ACF2"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5E846" id="_x0000_s1047" style="position:absolute;margin-left:96.2pt;margin-top:89.1pt;width:309.35pt;height:1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" fillcolor="#f2f2f2 [3052]" strokecolor="black [3213]" strokeweight="1pt">
                      <v:stroke joinstyle="miter"/>
                      <v:textbox>
                        <w:txbxContent>
                          <w:p w14:paraId="67A19107" w14:textId="6140ACF2"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48C5E2B2" wp14:editId="7FEC7709">
                      <wp:simplePos x="0" y="0"/>
                      <wp:positionH relativeFrom="column">
                        <wp:posOffset>1216660</wp:posOffset>
                      </wp:positionH>
                      <wp:positionV relativeFrom="paragraph">
                        <wp:posOffset>855345</wp:posOffset>
                      </wp:positionV>
                      <wp:extent cx="3938905" cy="226060"/>
                      <wp:effectExtent l="0" t="0" r="23495" b="21590"/>
                      <wp:wrapNone/>
                      <wp:docPr id="2070548885" name="Rectangle: Rounded Corners 1"/>
                      <wp:cNvGraphicFramePr/>
                      <a:graphic xmlns:a="http://schemas.openxmlformats.org/drawingml/2006/main">
                        <a:graphicData uri="http://schemas.microsoft.com/office/word/2010/wordprocessingShape">
                          <wps:wsp>
                            <wps:cNvSpPr/>
                            <wps:spPr>
                              <a:xfrm>
                                <a:off x="0" y="0"/>
                                <a:ext cx="393890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7A49C0" w14:textId="7B8CBD22"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5E2B2" id="_x0000_s1048" style="position:absolute;margin-left:95.8pt;margin-top:67.35pt;width:310.15pt;height:17.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" fillcolor="#f2f2f2 [3052]" strokecolor="black [3213]" strokeweight="1pt">
                      <v:stroke joinstyle="miter"/>
                      <v:textbox>
                        <w:txbxContent>
                          <w:p w14:paraId="547A49C0" w14:textId="7B8CBD22" w:rsidR="001D0DCE" w:rsidRPr="00C32ED9" w:rsidRDefault="001D0DCE" w:rsidP="001D0DCE">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724800" behindDoc="0" locked="0" layoutInCell="1" allowOverlap="1" wp14:anchorId="588F58D4" wp14:editId="7B6AD672">
                      <wp:simplePos x="0" y="0"/>
                      <wp:positionH relativeFrom="column">
                        <wp:posOffset>1211580</wp:posOffset>
                      </wp:positionH>
                      <wp:positionV relativeFrom="paragraph">
                        <wp:posOffset>594360</wp:posOffset>
                      </wp:positionV>
                      <wp:extent cx="3938905" cy="226060"/>
                      <wp:effectExtent l="0" t="0" r="23495" b="21590"/>
                      <wp:wrapNone/>
                      <wp:docPr id="1322582133" name="Rectangle: Rounded Corners 1"/>
                      <wp:cNvGraphicFramePr/>
                      <a:graphic xmlns:a="http://schemas.openxmlformats.org/drawingml/2006/main">
                        <a:graphicData uri="http://schemas.microsoft.com/office/word/2010/wordprocessingShape">
                          <wps:wsp>
                            <wps:cNvSpPr/>
                            <wps:spPr>
                              <a:xfrm>
                                <a:off x="0" y="0"/>
                                <a:ext cx="393890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687281" w14:textId="5E36E8C5" w:rsidR="001D0DCE" w:rsidRPr="00C32ED9" w:rsidRDefault="001D0DCE" w:rsidP="001D0DCE">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F58D4" id="_x0000_s1049" style="position:absolute;margin-left:95.4pt;margin-top:46.8pt;width:310.15pt;height:17.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" fillcolor="#f2f2f2 [3052]" strokecolor="black [3213]" strokeweight="1pt">
                      <v:stroke joinstyle="miter"/>
                      <v:textbox>
                        <w:txbxContent>
                          <w:p w14:paraId="30687281" w14:textId="5E36E8C5" w:rsidR="001D0DCE" w:rsidRPr="00C32ED9" w:rsidRDefault="001D0DCE" w:rsidP="001D0DCE">
                            <w:pPr>
                              <w:jc w:val="center"/>
                              <w:rPr>
                                <w:sz w:val="16"/>
                                <w:szCs w:val="16"/>
                              </w:rPr>
                            </w:pPr>
                          </w:p>
                        </w:txbxContent>
                      </v:textbox>
                    </v:roundrect>
                  </w:pict>
                </mc:Fallback>
              </mc:AlternateContent>
            </w:r>
            <w:r w:rsidR="001D0DCE">
              <w:rPr>
                <w:noProof/>
              </w:rPr>
              <mc:AlternateContent>
                <mc:Choice Requires="wps">
                  <w:drawing>
                    <wp:anchor distT="0" distB="0" distL="114300" distR="114300" simplePos="0" relativeHeight="251715584" behindDoc="0" locked="0" layoutInCell="1" allowOverlap="1" wp14:anchorId="02F7B6D8" wp14:editId="60F09233">
                      <wp:simplePos x="0" y="0"/>
                      <wp:positionH relativeFrom="column">
                        <wp:posOffset>-177800</wp:posOffset>
                      </wp:positionH>
                      <wp:positionV relativeFrom="paragraph">
                        <wp:posOffset>2242185</wp:posOffset>
                      </wp:positionV>
                      <wp:extent cx="1270635" cy="226060"/>
                      <wp:effectExtent l="0" t="0" r="24765" b="21590"/>
                      <wp:wrapNone/>
                      <wp:docPr id="430966310"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6EED8E" w14:textId="63DED27D" w:rsidR="007A619C" w:rsidRPr="00A9011E" w:rsidRDefault="00A9011E" w:rsidP="007A619C">
                                  <w:pPr>
                                    <w:jc w:val="center"/>
                                    <w:rPr>
                                      <w:sz w:val="14"/>
                                      <w:szCs w:val="14"/>
                                    </w:rPr>
                                  </w:pPr>
                                  <w:proofErr w:type="spellStart"/>
                                  <w:r w:rsidRPr="00A9011E">
                                    <w:rPr>
                                      <w:sz w:val="14"/>
                                      <w:szCs w:val="14"/>
                                    </w:rPr>
                                    <w:t>Ventless_Conveyor_Oven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7B6D8" id="_x0000_s1050" style="position:absolute;margin-left:-14pt;margin-top:176.55pt;width:100.05pt;height:17.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" fillcolor="#f2f2f2 [3052]" strokecolor="black [3213]" strokeweight="1pt">
                      <v:stroke joinstyle="miter"/>
                      <v:textbox>
                        <w:txbxContent>
                          <w:p w14:paraId="4C6EED8E" w14:textId="63DED27D" w:rsidR="007A619C" w:rsidRPr="00A9011E" w:rsidRDefault="00A9011E" w:rsidP="007A619C">
                            <w:pPr>
                              <w:jc w:val="center"/>
                              <w:rPr>
                                <w:sz w:val="14"/>
                                <w:szCs w:val="14"/>
                              </w:rPr>
                            </w:pPr>
                            <w:proofErr w:type="spellStart"/>
                            <w:r w:rsidRPr="00A9011E">
                              <w:rPr>
                                <w:sz w:val="14"/>
                                <w:szCs w:val="14"/>
                              </w:rPr>
                              <w:t>Ventless_Conveyor_Oven</w:t>
                            </w:r>
                            <w:proofErr w:type="spellEnd"/>
                          </w:p>
                        </w:txbxContent>
                      </v:textbox>
                    </v:roundrect>
                  </w:pict>
                </mc:Fallback>
              </mc:AlternateContent>
            </w:r>
            <w:r w:rsidR="001D0DCE">
              <w:rPr>
                <w:noProof/>
              </w:rPr>
              <mc:AlternateContent>
                <mc:Choice Requires="wps">
                  <w:drawing>
                    <wp:anchor distT="0" distB="0" distL="114300" distR="114300" simplePos="0" relativeHeight="251721728" behindDoc="0" locked="0" layoutInCell="1" allowOverlap="1" wp14:anchorId="143D10FA" wp14:editId="7EDF5717">
                      <wp:simplePos x="0" y="0"/>
                      <wp:positionH relativeFrom="column">
                        <wp:posOffset>-177165</wp:posOffset>
                      </wp:positionH>
                      <wp:positionV relativeFrom="paragraph">
                        <wp:posOffset>2506345</wp:posOffset>
                      </wp:positionV>
                      <wp:extent cx="1270635" cy="226060"/>
                      <wp:effectExtent l="0" t="0" r="24765" b="21590"/>
                      <wp:wrapNone/>
                      <wp:docPr id="674907200"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DE4CD6" w14:textId="39FF72A7" w:rsidR="007A619C" w:rsidRPr="00A9011E" w:rsidRDefault="00A9011E" w:rsidP="007A619C">
                                  <w:pPr>
                                    <w:jc w:val="center"/>
                                    <w:rPr>
                                      <w:sz w:val="14"/>
                                      <w:szCs w:val="14"/>
                                    </w:rPr>
                                  </w:pPr>
                                  <w:proofErr w:type="spellStart"/>
                                  <w:r w:rsidRPr="00A9011E">
                                    <w:rPr>
                                      <w:sz w:val="14"/>
                                      <w:szCs w:val="14"/>
                                    </w:rPr>
                                    <w:t>Liquid_Propane_Wok_Range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D10FA" id="_x0000_s1051" style="position:absolute;margin-left:-13.95pt;margin-top:197.35pt;width:100.05pt;height:17.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" fillcolor="#f2f2f2 [3052]" strokecolor="black [3213]" strokeweight="1pt">
                      <v:stroke joinstyle="miter"/>
                      <v:textbox>
                        <w:txbxContent>
                          <w:p w14:paraId="52DE4CD6" w14:textId="39FF72A7" w:rsidR="007A619C" w:rsidRPr="00A9011E" w:rsidRDefault="00A9011E" w:rsidP="007A619C">
                            <w:pPr>
                              <w:jc w:val="center"/>
                              <w:rPr>
                                <w:sz w:val="14"/>
                                <w:szCs w:val="14"/>
                              </w:rPr>
                            </w:pPr>
                            <w:proofErr w:type="spellStart"/>
                            <w:r w:rsidRPr="00A9011E">
                              <w:rPr>
                                <w:sz w:val="14"/>
                                <w:szCs w:val="14"/>
                              </w:rPr>
                              <w:t>Liquid_Propane_Wok_Range</w:t>
                            </w:r>
                            <w:proofErr w:type="spellEnd"/>
                          </w:p>
                        </w:txbxContent>
                      </v:textbox>
                    </v:roundrect>
                  </w:pict>
                </mc:Fallback>
              </mc:AlternateContent>
            </w:r>
            <w:r w:rsidR="001D0DCE">
              <w:rPr>
                <w:noProof/>
              </w:rPr>
              <mc:AlternateContent>
                <mc:Choice Requires="wps">
                  <w:drawing>
                    <wp:anchor distT="0" distB="0" distL="114300" distR="114300" simplePos="0" relativeHeight="251717632" behindDoc="0" locked="0" layoutInCell="1" allowOverlap="1" wp14:anchorId="41FBC638" wp14:editId="39EDE9A4">
                      <wp:simplePos x="0" y="0"/>
                      <wp:positionH relativeFrom="column">
                        <wp:posOffset>-172085</wp:posOffset>
                      </wp:positionH>
                      <wp:positionV relativeFrom="paragraph">
                        <wp:posOffset>2778760</wp:posOffset>
                      </wp:positionV>
                      <wp:extent cx="1270635" cy="226060"/>
                      <wp:effectExtent l="0" t="0" r="24765" b="21590"/>
                      <wp:wrapNone/>
                      <wp:docPr id="147033941"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B3EFC1" w14:textId="0CAA215C" w:rsidR="007A619C" w:rsidRPr="00A9011E" w:rsidRDefault="00A9011E" w:rsidP="007A619C">
                                  <w:pPr>
                                    <w:jc w:val="center"/>
                                    <w:rPr>
                                      <w:sz w:val="14"/>
                                      <w:szCs w:val="14"/>
                                    </w:rPr>
                                  </w:pPr>
                                  <w:proofErr w:type="spellStart"/>
                                  <w:r w:rsidRPr="00A9011E">
                                    <w:rPr>
                                      <w:sz w:val="14"/>
                                      <w:szCs w:val="14"/>
                                    </w:rPr>
                                    <w:t>Electric_Countertop_Steamer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BC638" id="_x0000_s1052" style="position:absolute;margin-left:-13.55pt;margin-top:218.8pt;width:100.05pt;height:1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" fillcolor="#f2f2f2 [3052]" strokecolor="black [3213]" strokeweight="1pt">
                      <v:stroke joinstyle="miter"/>
                      <v:textbox>
                        <w:txbxContent>
                          <w:p w14:paraId="0EB3EFC1" w14:textId="0CAA215C" w:rsidR="007A619C" w:rsidRPr="00A9011E" w:rsidRDefault="00A9011E" w:rsidP="007A619C">
                            <w:pPr>
                              <w:jc w:val="center"/>
                              <w:rPr>
                                <w:sz w:val="14"/>
                                <w:szCs w:val="14"/>
                              </w:rPr>
                            </w:pPr>
                            <w:proofErr w:type="spellStart"/>
                            <w:r w:rsidRPr="00A9011E">
                              <w:rPr>
                                <w:sz w:val="14"/>
                                <w:szCs w:val="14"/>
                              </w:rPr>
                              <w:t>Electric_Countertop_Steamer</w:t>
                            </w:r>
                            <w:proofErr w:type="spellEnd"/>
                          </w:p>
                        </w:txbxContent>
                      </v:textbox>
                    </v:roundrect>
                  </w:pict>
                </mc:Fallback>
              </mc:AlternateContent>
            </w:r>
            <w:r w:rsidR="001D0DCE">
              <w:rPr>
                <w:noProof/>
              </w:rPr>
              <mc:AlternateContent>
                <mc:Choice Requires="wps">
                  <w:drawing>
                    <wp:anchor distT="0" distB="0" distL="114300" distR="114300" simplePos="0" relativeHeight="251719680" behindDoc="0" locked="0" layoutInCell="1" allowOverlap="1" wp14:anchorId="0620C2C2" wp14:editId="2621A743">
                      <wp:simplePos x="0" y="0"/>
                      <wp:positionH relativeFrom="column">
                        <wp:posOffset>-172720</wp:posOffset>
                      </wp:positionH>
                      <wp:positionV relativeFrom="paragraph">
                        <wp:posOffset>3046730</wp:posOffset>
                      </wp:positionV>
                      <wp:extent cx="1270635" cy="226060"/>
                      <wp:effectExtent l="0" t="0" r="24765" b="21590"/>
                      <wp:wrapNone/>
                      <wp:docPr id="1130843555"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76FE03" w14:textId="3D88759C" w:rsidR="007A619C" w:rsidRPr="00872EBD" w:rsidRDefault="00A9011E" w:rsidP="007A619C">
                                  <w:pPr>
                                    <w:jc w:val="center"/>
                                    <w:rPr>
                                      <w:sz w:val="12"/>
                                      <w:szCs w:val="12"/>
                                    </w:rPr>
                                  </w:pPr>
                                  <w:proofErr w:type="spellStart"/>
                                  <w:r w:rsidRPr="00872EBD">
                                    <w:rPr>
                                      <w:sz w:val="12"/>
                                      <w:szCs w:val="12"/>
                                    </w:rPr>
                                    <w:t>Countertop_Nugget_Ice_Maker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20C2C2" id="_x0000_s1053" style="position:absolute;margin-left:-13.6pt;margin-top:239.9pt;width:100.05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" fillcolor="#f2f2f2 [3052]" strokecolor="black [3213]" strokeweight="1pt">
                      <v:stroke joinstyle="miter"/>
                      <v:textbox>
                        <w:txbxContent>
                          <w:p w14:paraId="1976FE03" w14:textId="3D88759C" w:rsidR="007A619C" w:rsidRPr="00872EBD" w:rsidRDefault="00A9011E" w:rsidP="007A619C">
                            <w:pPr>
                              <w:jc w:val="center"/>
                              <w:rPr>
                                <w:sz w:val="12"/>
                                <w:szCs w:val="12"/>
                              </w:rPr>
                            </w:pPr>
                            <w:proofErr w:type="spellStart"/>
                            <w:r w:rsidRPr="00872EBD">
                              <w:rPr>
                                <w:sz w:val="12"/>
                                <w:szCs w:val="12"/>
                              </w:rPr>
                              <w:t>Countertop_Nugget_Ice_Maker</w:t>
                            </w:r>
                            <w:proofErr w:type="spellEnd"/>
                          </w:p>
                        </w:txbxContent>
                      </v:textbox>
                    </v:roundrect>
                  </w:pict>
                </mc:Fallback>
              </mc:AlternateContent>
            </w:r>
            <w:r w:rsidR="001D0DCE">
              <w:rPr>
                <w:noProof/>
              </w:rPr>
              <mc:AlternateContent>
                <mc:Choice Requires="wps">
                  <w:drawing>
                    <wp:anchor distT="0" distB="0" distL="114300" distR="114300" simplePos="0" relativeHeight="251713536" behindDoc="0" locked="0" layoutInCell="1" allowOverlap="1" wp14:anchorId="4FE4242F" wp14:editId="3F524875">
                      <wp:simplePos x="0" y="0"/>
                      <wp:positionH relativeFrom="column">
                        <wp:posOffset>-178435</wp:posOffset>
                      </wp:positionH>
                      <wp:positionV relativeFrom="paragraph">
                        <wp:posOffset>1688465</wp:posOffset>
                      </wp:positionV>
                      <wp:extent cx="1270635" cy="226060"/>
                      <wp:effectExtent l="0" t="0" r="24765" b="21590"/>
                      <wp:wrapNone/>
                      <wp:docPr id="1364347246"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8B0386" w14:textId="6FF51FA4" w:rsidR="007A619C" w:rsidRPr="00A9011E" w:rsidRDefault="00A9011E" w:rsidP="007A619C">
                                  <w:pPr>
                                    <w:jc w:val="center"/>
                                    <w:rPr>
                                      <w:sz w:val="14"/>
                                      <w:szCs w:val="14"/>
                                    </w:rPr>
                                  </w:pPr>
                                  <w:proofErr w:type="spellStart"/>
                                  <w:r w:rsidRPr="00A9011E">
                                    <w:rPr>
                                      <w:sz w:val="14"/>
                                      <w:szCs w:val="14"/>
                                    </w:rPr>
                                    <w:t>Hotel_Ice_Dispenser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4242F" id="_x0000_s1054" style="position:absolute;margin-left:-14.05pt;margin-top:132.95pt;width:100.05pt;height:1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" fillcolor="#f2f2f2 [3052]" strokecolor="black [3213]" strokeweight="1pt">
                      <v:stroke joinstyle="miter"/>
                      <v:textbox>
                        <w:txbxContent>
                          <w:p w14:paraId="5A8B0386" w14:textId="6FF51FA4" w:rsidR="007A619C" w:rsidRPr="00A9011E" w:rsidRDefault="00A9011E" w:rsidP="007A619C">
                            <w:pPr>
                              <w:jc w:val="center"/>
                              <w:rPr>
                                <w:sz w:val="14"/>
                                <w:szCs w:val="14"/>
                              </w:rPr>
                            </w:pPr>
                            <w:proofErr w:type="spellStart"/>
                            <w:r w:rsidRPr="00A9011E">
                              <w:rPr>
                                <w:sz w:val="14"/>
                                <w:szCs w:val="14"/>
                              </w:rPr>
                              <w:t>Hotel_Ice_Dispenser</w:t>
                            </w:r>
                            <w:proofErr w:type="spellEnd"/>
                          </w:p>
                        </w:txbxContent>
                      </v:textbox>
                    </v:roundrect>
                  </w:pict>
                </mc:Fallback>
              </mc:AlternateContent>
            </w:r>
            <w:r w:rsidR="001D0DCE">
              <w:rPr>
                <w:noProof/>
              </w:rPr>
              <mc:AlternateContent>
                <mc:Choice Requires="wps">
                  <w:drawing>
                    <wp:anchor distT="0" distB="0" distL="114300" distR="114300" simplePos="0" relativeHeight="251707392" behindDoc="0" locked="0" layoutInCell="1" allowOverlap="1" wp14:anchorId="462138EF" wp14:editId="62CD2991">
                      <wp:simplePos x="0" y="0"/>
                      <wp:positionH relativeFrom="column">
                        <wp:posOffset>-182880</wp:posOffset>
                      </wp:positionH>
                      <wp:positionV relativeFrom="paragraph">
                        <wp:posOffset>1413510</wp:posOffset>
                      </wp:positionV>
                      <wp:extent cx="1270635" cy="226060"/>
                      <wp:effectExtent l="0" t="0" r="24765" b="21590"/>
                      <wp:wrapNone/>
                      <wp:docPr id="1710471584"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B6AE9C" w14:textId="3F390B58" w:rsidR="007A619C" w:rsidRPr="00A9011E" w:rsidRDefault="00A9011E" w:rsidP="007A619C">
                                  <w:pPr>
                                    <w:jc w:val="center"/>
                                    <w:rPr>
                                      <w:sz w:val="14"/>
                                      <w:szCs w:val="14"/>
                                    </w:rPr>
                                  </w:pPr>
                                  <w:proofErr w:type="spellStart"/>
                                  <w:r w:rsidRPr="00A9011E">
                                    <w:rPr>
                                      <w:sz w:val="14"/>
                                      <w:szCs w:val="14"/>
                                    </w:rPr>
                                    <w:t>Gas_Countertop_Griddle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138EF" id="_x0000_s1055" style="position:absolute;margin-left:-14.4pt;margin-top:111.3pt;width:100.05pt;height:1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" fillcolor="#f2f2f2 [3052]" strokecolor="black [3213]" strokeweight="1pt">
                      <v:stroke joinstyle="miter"/>
                      <v:textbox>
                        <w:txbxContent>
                          <w:p w14:paraId="1BB6AE9C" w14:textId="3F390B58" w:rsidR="007A619C" w:rsidRPr="00A9011E" w:rsidRDefault="00A9011E" w:rsidP="007A619C">
                            <w:pPr>
                              <w:jc w:val="center"/>
                              <w:rPr>
                                <w:sz w:val="14"/>
                                <w:szCs w:val="14"/>
                              </w:rPr>
                            </w:pPr>
                            <w:proofErr w:type="spellStart"/>
                            <w:r w:rsidRPr="00A9011E">
                              <w:rPr>
                                <w:sz w:val="14"/>
                                <w:szCs w:val="14"/>
                              </w:rPr>
                              <w:t>Gas_Countertop_Griddle</w:t>
                            </w:r>
                            <w:proofErr w:type="spellEnd"/>
                          </w:p>
                        </w:txbxContent>
                      </v:textbox>
                    </v:roundrect>
                  </w:pict>
                </mc:Fallback>
              </mc:AlternateContent>
            </w:r>
            <w:r w:rsidR="001D0DCE">
              <w:rPr>
                <w:noProof/>
              </w:rPr>
              <mc:AlternateContent>
                <mc:Choice Requires="wps">
                  <w:drawing>
                    <wp:anchor distT="0" distB="0" distL="114300" distR="114300" simplePos="0" relativeHeight="251699200" behindDoc="0" locked="0" layoutInCell="1" allowOverlap="1" wp14:anchorId="138181A0" wp14:editId="272641B6">
                      <wp:simplePos x="0" y="0"/>
                      <wp:positionH relativeFrom="column">
                        <wp:posOffset>-193040</wp:posOffset>
                      </wp:positionH>
                      <wp:positionV relativeFrom="paragraph">
                        <wp:posOffset>1136015</wp:posOffset>
                      </wp:positionV>
                      <wp:extent cx="1270635" cy="226060"/>
                      <wp:effectExtent l="0" t="0" r="24765" b="21590"/>
                      <wp:wrapNone/>
                      <wp:docPr id="359707668"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363644" w14:textId="5D78894B" w:rsidR="007A619C" w:rsidRPr="00A9011E" w:rsidRDefault="00452E27" w:rsidP="007A619C">
                                  <w:pPr>
                                    <w:jc w:val="center"/>
                                    <w:rPr>
                                      <w:sz w:val="14"/>
                                      <w:szCs w:val="14"/>
                                    </w:rPr>
                                  </w:pPr>
                                  <w:proofErr w:type="spellStart"/>
                                  <w:r w:rsidRPr="00A9011E">
                                    <w:rPr>
                                      <w:sz w:val="14"/>
                                      <w:szCs w:val="14"/>
                                    </w:rPr>
                                    <w:t>Electric_Convection_Oven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181A0" id="_x0000_s1056" style="position:absolute;margin-left:-15.2pt;margin-top:89.45pt;width:100.05pt;height:1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" fillcolor="#f2f2f2 [3052]" strokecolor="black [3213]" strokeweight="1pt">
                      <v:stroke joinstyle="miter"/>
                      <v:textbox>
                        <w:txbxContent>
                          <w:p w14:paraId="6A363644" w14:textId="5D78894B" w:rsidR="007A619C" w:rsidRPr="00A9011E" w:rsidRDefault="00452E27" w:rsidP="007A619C">
                            <w:pPr>
                              <w:jc w:val="center"/>
                              <w:rPr>
                                <w:sz w:val="14"/>
                                <w:szCs w:val="14"/>
                              </w:rPr>
                            </w:pPr>
                            <w:proofErr w:type="spellStart"/>
                            <w:r w:rsidRPr="00A9011E">
                              <w:rPr>
                                <w:sz w:val="14"/>
                                <w:szCs w:val="14"/>
                              </w:rPr>
                              <w:t>Electric_Convection_Oven</w:t>
                            </w:r>
                            <w:proofErr w:type="spellEnd"/>
                          </w:p>
                        </w:txbxContent>
                      </v:textbox>
                    </v:roundrect>
                  </w:pict>
                </mc:Fallback>
              </mc:AlternateContent>
            </w:r>
            <w:r w:rsidR="001D0DCE">
              <w:rPr>
                <w:noProof/>
              </w:rPr>
              <mc:AlternateContent>
                <mc:Choice Requires="wps">
                  <w:drawing>
                    <wp:anchor distT="0" distB="0" distL="114300" distR="114300" simplePos="0" relativeHeight="251664384" behindDoc="0" locked="0" layoutInCell="1" allowOverlap="1" wp14:anchorId="451AF5E8" wp14:editId="474965D6">
                      <wp:simplePos x="0" y="0"/>
                      <wp:positionH relativeFrom="column">
                        <wp:posOffset>-186055</wp:posOffset>
                      </wp:positionH>
                      <wp:positionV relativeFrom="paragraph">
                        <wp:posOffset>1967230</wp:posOffset>
                      </wp:positionV>
                      <wp:extent cx="1270635" cy="226060"/>
                      <wp:effectExtent l="0" t="0" r="24765" b="21590"/>
                      <wp:wrapNone/>
                      <wp:docPr id="109013289"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5C8A81" w14:textId="50083147" w:rsidR="007A619C" w:rsidRPr="00A9011E" w:rsidRDefault="00A9011E" w:rsidP="007A619C">
                                  <w:pPr>
                                    <w:jc w:val="center"/>
                                    <w:rPr>
                                      <w:sz w:val="14"/>
                                      <w:szCs w:val="14"/>
                                    </w:rPr>
                                  </w:pPr>
                                  <w:proofErr w:type="spellStart"/>
                                  <w:r w:rsidRPr="00A9011E">
                                    <w:rPr>
                                      <w:sz w:val="14"/>
                                      <w:szCs w:val="14"/>
                                    </w:rPr>
                                    <w:t>Stainless_Steel_Floor_Fryer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AF5E8" id="_x0000_s1057" style="position:absolute;margin-left:-14.65pt;margin-top:154.9pt;width:100.0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" fillcolor="#f2f2f2 [3052]" strokecolor="black [3213]" strokeweight="1pt">
                      <v:stroke joinstyle="miter"/>
                      <v:textbox>
                        <w:txbxContent>
                          <w:p w14:paraId="155C8A81" w14:textId="50083147" w:rsidR="007A619C" w:rsidRPr="00A9011E" w:rsidRDefault="00A9011E" w:rsidP="007A619C">
                            <w:pPr>
                              <w:jc w:val="center"/>
                              <w:rPr>
                                <w:sz w:val="14"/>
                                <w:szCs w:val="14"/>
                              </w:rPr>
                            </w:pPr>
                            <w:proofErr w:type="spellStart"/>
                            <w:r w:rsidRPr="00A9011E">
                              <w:rPr>
                                <w:sz w:val="14"/>
                                <w:szCs w:val="14"/>
                              </w:rPr>
                              <w:t>Stainless_Steel_Floor_Fryer</w:t>
                            </w:r>
                            <w:proofErr w:type="spellEnd"/>
                          </w:p>
                        </w:txbxContent>
                      </v:textbox>
                    </v:roundrect>
                  </w:pict>
                </mc:Fallback>
              </mc:AlternateContent>
            </w:r>
            <w:r w:rsidR="001D0DCE">
              <w:rPr>
                <w:noProof/>
              </w:rPr>
              <mc:AlternateContent>
                <mc:Choice Requires="wps">
                  <w:drawing>
                    <wp:anchor distT="0" distB="0" distL="114300" distR="114300" simplePos="0" relativeHeight="251680768" behindDoc="0" locked="0" layoutInCell="1" allowOverlap="1" wp14:anchorId="6BFC1095" wp14:editId="27AB030E">
                      <wp:simplePos x="0" y="0"/>
                      <wp:positionH relativeFrom="column">
                        <wp:posOffset>-200660</wp:posOffset>
                      </wp:positionH>
                      <wp:positionV relativeFrom="paragraph">
                        <wp:posOffset>593725</wp:posOffset>
                      </wp:positionV>
                      <wp:extent cx="1270635" cy="226060"/>
                      <wp:effectExtent l="0" t="0" r="24765" b="21590"/>
                      <wp:wrapNone/>
                      <wp:docPr id="1209599444"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79DBFC" w14:textId="77777777" w:rsidR="007A619C" w:rsidRPr="00A9011E" w:rsidRDefault="007A619C" w:rsidP="007A619C">
                                  <w:pPr>
                                    <w:jc w:val="center"/>
                                    <w:rPr>
                                      <w:sz w:val="14"/>
                                      <w:szCs w:val="14"/>
                                    </w:rPr>
                                  </w:pPr>
                                  <w:proofErr w:type="spellStart"/>
                                  <w:r w:rsidRPr="00A9011E">
                                    <w:rPr>
                                      <w:sz w:val="14"/>
                                      <w:szCs w:val="14"/>
                                    </w:rPr>
                                    <w:t>Small_Cube_Ice_Machine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C1095" id="_x0000_s1058" style="position:absolute;margin-left:-15.8pt;margin-top:46.75pt;width:100.05pt;height:1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" fillcolor="#f2f2f2 [3052]" strokecolor="black [3213]" strokeweight="1pt">
                      <v:stroke joinstyle="miter"/>
                      <v:textbox>
                        <w:txbxContent>
                          <w:p w14:paraId="7079DBFC" w14:textId="77777777" w:rsidR="007A619C" w:rsidRPr="00A9011E" w:rsidRDefault="007A619C" w:rsidP="007A619C">
                            <w:pPr>
                              <w:jc w:val="center"/>
                              <w:rPr>
                                <w:sz w:val="14"/>
                                <w:szCs w:val="14"/>
                              </w:rPr>
                            </w:pPr>
                            <w:proofErr w:type="spellStart"/>
                            <w:r w:rsidRPr="00A9011E">
                              <w:rPr>
                                <w:sz w:val="14"/>
                                <w:szCs w:val="14"/>
                              </w:rPr>
                              <w:t>Small_Cube_Ice_Machine</w:t>
                            </w:r>
                            <w:proofErr w:type="spellEnd"/>
                          </w:p>
                        </w:txbxContent>
                      </v:textbox>
                    </v:roundrect>
                  </w:pict>
                </mc:Fallback>
              </mc:AlternateContent>
            </w:r>
            <w:r w:rsidR="001D0DCE">
              <w:rPr>
                <w:noProof/>
              </w:rPr>
              <mc:AlternateContent>
                <mc:Choice Requires="wps">
                  <w:drawing>
                    <wp:anchor distT="0" distB="0" distL="114300" distR="114300" simplePos="0" relativeHeight="251709440" behindDoc="0" locked="0" layoutInCell="1" allowOverlap="1" wp14:anchorId="285E964E" wp14:editId="2AF25E7B">
                      <wp:simplePos x="0" y="0"/>
                      <wp:positionH relativeFrom="column">
                        <wp:posOffset>-190500</wp:posOffset>
                      </wp:positionH>
                      <wp:positionV relativeFrom="paragraph">
                        <wp:posOffset>861060</wp:posOffset>
                      </wp:positionV>
                      <wp:extent cx="1270635" cy="226060"/>
                      <wp:effectExtent l="0" t="0" r="24765" b="21590"/>
                      <wp:wrapNone/>
                      <wp:docPr id="1432563134" name="Rectangle: Rounded Corners 1"/>
                      <wp:cNvGraphicFramePr/>
                      <a:graphic xmlns:a="http://schemas.openxmlformats.org/drawingml/2006/main">
                        <a:graphicData uri="http://schemas.microsoft.com/office/word/2010/wordprocessingShape">
                          <wps:wsp>
                            <wps:cNvSpPr/>
                            <wps:spPr>
                              <a:xfrm>
                                <a:off x="0" y="0"/>
                                <a:ext cx="1270635" cy="226060"/>
                              </a:xfrm>
                              <a:prstGeom prst="roundRect">
                                <a:avLst/>
                              </a:prstGeom>
                              <a:solidFill>
                                <a:schemeClr val="bg1">
                                  <a:lumMod val="9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96A27A" w14:textId="0855A859" w:rsidR="007A619C" w:rsidRPr="00A9011E" w:rsidRDefault="007A619C" w:rsidP="007A619C">
                                  <w:pPr>
                                    <w:jc w:val="center"/>
                                    <w:rPr>
                                      <w:sz w:val="14"/>
                                      <w:szCs w:val="14"/>
                                    </w:rPr>
                                  </w:pPr>
                                  <w:proofErr w:type="spellStart"/>
                                  <w:r w:rsidRPr="00A9011E">
                                    <w:rPr>
                                      <w:sz w:val="14"/>
                                      <w:szCs w:val="14"/>
                                    </w:rPr>
                                    <w:t>Ice_Storage_Bin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5E964E" id="_x0000_s1059" style="position:absolute;margin-left:-15pt;margin-top:67.8pt;width:100.05pt;height:1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" fillcolor="#f2f2f2 [3052]" strokecolor="black [3213]" strokeweight="1pt">
                      <v:stroke joinstyle="miter"/>
                      <v:textbox>
                        <w:txbxContent>
                          <w:p w14:paraId="0396A27A" w14:textId="0855A859" w:rsidR="007A619C" w:rsidRPr="00A9011E" w:rsidRDefault="007A619C" w:rsidP="007A619C">
                            <w:pPr>
                              <w:jc w:val="center"/>
                              <w:rPr>
                                <w:sz w:val="14"/>
                                <w:szCs w:val="14"/>
                              </w:rPr>
                            </w:pPr>
                            <w:proofErr w:type="spellStart"/>
                            <w:r w:rsidRPr="00A9011E">
                              <w:rPr>
                                <w:sz w:val="14"/>
                                <w:szCs w:val="14"/>
                              </w:rPr>
                              <w:t>Ice_Storage_Bin</w:t>
                            </w:r>
                            <w:proofErr w:type="spellEnd"/>
                          </w:p>
                        </w:txbxContent>
                      </v:textbox>
                    </v:roundrect>
                  </w:pict>
                </mc:Fallback>
              </mc:AlternateContent>
            </w:r>
            <w:r w:rsidR="0019779E">
              <w:t>Of the 10 endpoints tested, 7 fell into the satisfied, 1 in the tolerated, and 2 in the frustrated range.</w:t>
            </w:r>
          </w:p>
        </w:tc>
      </w:tr>
    </w:tbl>
    <w:p w14:paraId="741C4AF7" w14:textId="47B44CFF" w:rsidR="00217FB7" w:rsidRPr="007A3A77" w:rsidRDefault="00462A49" w:rsidP="00462A49">
      <w:pPr>
        <w:pStyle w:val="Heading1"/>
        <w:tabs>
          <w:tab w:val="left" w:pos="1978"/>
        </w:tabs>
        <w:spacing w:before="120" w:after="120"/>
        <w:rPr>
          <w:color w:val="2A9644"/>
        </w:rPr>
      </w:pPr>
      <w:r>
        <w:rPr>
          <w:color w:val="2A9644"/>
        </w:rPr>
        <w:t>Technical Breakdown</w:t>
      </w:r>
    </w:p>
    <w:tbl>
      <w:tblPr>
        <w:tblStyle w:val="TipTable"/>
        <w:tblW w:w="4952" w:type="pct"/>
        <w:shd w:val="clear" w:color="auto" w:fill="E4E3E2" w:themeFill="background2"/>
        <w:tblCellMar>
          <w:top w:w="0" w:type="dxa"/>
          <w:left w:w="108" w:type="dxa"/>
          <w:right w:w="108" w:type="dxa"/>
        </w:tblCellMar>
        <w:tblLook w:val="04A0" w:firstRow="1" w:lastRow="0" w:firstColumn="1" w:lastColumn="0" w:noHBand="0" w:noVBand="1"/>
      </w:tblPr>
      <w:tblGrid>
        <w:gridCol w:w="222"/>
        <w:gridCol w:w="8778"/>
      </w:tblGrid>
      <w:tr w:rsidR="00217FB7" w14:paraId="4C92501A" w14:textId="77777777" w:rsidTr="004C4B1D">
        <w:trPr>
          <w:trHeight w:val="1476"/>
        </w:trPr>
        <w:tc>
          <w:tcPr>
            <w:cnfStyle w:val="001000000000" w:firstRow="0" w:lastRow="0" w:firstColumn="1" w:lastColumn="0" w:oddVBand="0" w:evenVBand="0" w:oddHBand="0" w:evenHBand="0" w:firstRowFirstColumn="0" w:firstRowLastColumn="0" w:lastRowFirstColumn="0" w:lastRowLastColumn="0"/>
            <w:tcW w:w="615" w:type="dxa"/>
            <w:shd w:val="clear" w:color="auto" w:fill="E4E3E2" w:themeFill="background2"/>
            <w:vAlign w:val="center"/>
          </w:tcPr>
          <w:p w14:paraId="7C74EB53" w14:textId="66926C3C" w:rsidR="00217FB7" w:rsidRDefault="00217FB7" w:rsidP="00D9005D">
            <w:pPr>
              <w:pStyle w:val="NoSpacing"/>
            </w:pPr>
          </w:p>
        </w:tc>
        <w:tc>
          <w:tcPr>
            <w:tcW w:w="8299" w:type="dxa"/>
            <w:shd w:val="clear" w:color="auto" w:fill="E4E3E2" w:themeFill="background2"/>
            <w:vAlign w:val="center"/>
          </w:tcPr>
          <w:p w14:paraId="2C74CA43" w14:textId="4624C319" w:rsidR="00217FB7" w:rsidRDefault="00851188" w:rsidP="00D9005D">
            <w:pPr>
              <w:pStyle w:val="TipText"/>
              <w:cnfStyle w:val="000000000000" w:firstRow="0" w:lastRow="0" w:firstColumn="0" w:lastColumn="0" w:oddVBand="0" w:evenVBand="0" w:oddHBand="0" w:evenHBand="0" w:firstRowFirstColumn="0" w:firstRowLastColumn="0" w:lastRowFirstColumn="0" w:lastRowLastColumn="0"/>
            </w:pPr>
            <w:r>
              <w:t xml:space="preserve">In the figure below, a boxplot shows the distribution of results by page tested. Variances are relatively small in 8 of the 10 pages tested. </w:t>
            </w:r>
            <w:r w:rsidR="005826C7">
              <w:t>The pages showing increased variance are:</w:t>
            </w:r>
          </w:p>
          <w:p w14:paraId="1A8D230E" w14:textId="14DFECAF" w:rsidR="005826C7" w:rsidRDefault="005826C7" w:rsidP="00D9005D">
            <w:pPr>
              <w:pStyle w:val="TipText"/>
              <w:cnfStyle w:val="000000000000" w:firstRow="0" w:lastRow="0" w:firstColumn="0" w:lastColumn="0" w:oddVBand="0" w:evenVBand="0" w:oddHBand="0" w:evenHBand="0" w:firstRowFirstColumn="0" w:firstRowLastColumn="0" w:lastRowFirstColumn="0" w:lastRowLastColumn="0"/>
            </w:pPr>
            <w:proofErr w:type="spellStart"/>
            <w:r>
              <w:t>Liquid_Propane_Wok_Range</w:t>
            </w:r>
            <w:proofErr w:type="spellEnd"/>
            <w:r>
              <w:t xml:space="preserve">: </w:t>
            </w:r>
            <w:r w:rsidRPr="005826C7">
              <w:t>outlet/351WOKR13L/67237.html</w:t>
            </w:r>
          </w:p>
          <w:p w14:paraId="0B8685B4" w14:textId="7D34C3BC" w:rsidR="005826C7" w:rsidRDefault="005826C7" w:rsidP="00D9005D">
            <w:pPr>
              <w:pStyle w:val="TipText"/>
              <w:cnfStyle w:val="000000000000" w:firstRow="0" w:lastRow="0" w:firstColumn="0" w:lastColumn="0" w:oddVBand="0" w:evenVBand="0" w:oddHBand="0" w:evenHBand="0" w:firstRowFirstColumn="0" w:firstRowLastColumn="0" w:lastRowFirstColumn="0" w:lastRowLastColumn="0"/>
            </w:pPr>
            <w:proofErr w:type="spellStart"/>
            <w:r>
              <w:t>Ventless_Conveyor_Oven</w:t>
            </w:r>
            <w:proofErr w:type="spellEnd"/>
            <w:r>
              <w:t xml:space="preserve">: </w:t>
            </w:r>
            <w:r w:rsidRPr="005826C7">
              <w:t>outlet/93611802VE/66905.html</w:t>
            </w:r>
          </w:p>
          <w:p w14:paraId="539F8714" w14:textId="3A47AEB9" w:rsidR="005826C7" w:rsidRDefault="00717670" w:rsidP="00D9005D">
            <w:pPr>
              <w:pStyle w:val="TipText"/>
              <w:cnfStyle w:val="000000000000" w:firstRow="0" w:lastRow="0" w:firstColumn="0" w:lastColumn="0" w:oddVBand="0" w:evenVBand="0" w:oddHBand="0" w:evenHBand="0" w:firstRowFirstColumn="0" w:firstRowLastColumn="0" w:lastRowFirstColumn="0" w:lastRowLastColumn="0"/>
            </w:pPr>
            <w:r>
              <w:t xml:space="preserve">Of these, one, the </w:t>
            </w:r>
            <w:proofErr w:type="spellStart"/>
            <w:r>
              <w:t>Ventless_Conveyor_Oven</w:t>
            </w:r>
            <w:proofErr w:type="spellEnd"/>
            <w:r>
              <w:t xml:space="preserve"> also shows a frustrated P90 value in the above visual. This </w:t>
            </w:r>
            <w:r w:rsidR="000F378D">
              <w:t>endpoint should be under scrutiny and may require further testing.</w:t>
            </w:r>
          </w:p>
          <w:p w14:paraId="4C693761" w14:textId="5D4EC0A6" w:rsidR="00462A49" w:rsidRDefault="00462A49" w:rsidP="00462A49">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sz w:val="16"/>
                <w:szCs w:val="16"/>
              </w:rPr>
            </w:pPr>
          </w:p>
          <w:p w14:paraId="731FA407" w14:textId="77777777" w:rsidR="005826C7" w:rsidRDefault="005826C7" w:rsidP="00462A49">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sz w:val="16"/>
                <w:szCs w:val="16"/>
              </w:rPr>
            </w:pPr>
          </w:p>
          <w:p w14:paraId="3F396FA4" w14:textId="02AC25E9" w:rsidR="00462A49" w:rsidRPr="00462A49" w:rsidRDefault="00462A49" w:rsidP="00462A49">
            <w:pPr>
              <w:cnfStyle w:val="000000000000" w:firstRow="0" w:lastRow="0" w:firstColumn="0" w:lastColumn="0" w:oddVBand="0" w:evenVBand="0" w:oddHBand="0" w:evenHBand="0" w:firstRowFirstColumn="0" w:firstRowLastColumn="0" w:lastRowFirstColumn="0" w:lastRowLastColumn="0"/>
            </w:pPr>
          </w:p>
          <w:p w14:paraId="6341CB48" w14:textId="77777777" w:rsidR="00462A49" w:rsidRDefault="00462A49" w:rsidP="00462A49">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sz w:val="16"/>
                <w:szCs w:val="16"/>
              </w:rPr>
            </w:pPr>
          </w:p>
          <w:p w14:paraId="6D4E8D9D" w14:textId="412DF5AA" w:rsidR="00462A49" w:rsidRPr="00462A49" w:rsidRDefault="00462A49" w:rsidP="00462A49">
            <w:pPr>
              <w:cnfStyle w:val="000000000000" w:firstRow="0" w:lastRow="0" w:firstColumn="0" w:lastColumn="0" w:oddVBand="0" w:evenVBand="0" w:oddHBand="0" w:evenHBand="0" w:firstRowFirstColumn="0" w:firstRowLastColumn="0" w:lastRowFirstColumn="0" w:lastRowLastColumn="0"/>
            </w:pPr>
          </w:p>
          <w:p w14:paraId="660B42D6" w14:textId="77777777" w:rsidR="00462A49" w:rsidRDefault="00462A49" w:rsidP="00462A49">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sz w:val="16"/>
                <w:szCs w:val="16"/>
              </w:rPr>
            </w:pPr>
          </w:p>
          <w:p w14:paraId="57289A46" w14:textId="0B5603B4" w:rsidR="00462A49" w:rsidRPr="00462A49" w:rsidRDefault="00462A49" w:rsidP="00462A49">
            <w:pPr>
              <w:cnfStyle w:val="000000000000" w:firstRow="0" w:lastRow="0" w:firstColumn="0" w:lastColumn="0" w:oddVBand="0" w:evenVBand="0" w:oddHBand="0" w:evenHBand="0" w:firstRowFirstColumn="0" w:firstRowLastColumn="0" w:lastRowFirstColumn="0" w:lastRowLastColumn="0"/>
            </w:pPr>
          </w:p>
          <w:p w14:paraId="30767C7B" w14:textId="21DBF5FF" w:rsidR="00217FB7" w:rsidRPr="0063108D" w:rsidRDefault="00851188" w:rsidP="004C4B1D">
            <w:pPr>
              <w:pStyle w:val="TipText"/>
              <w:cnfStyle w:val="000000000000" w:firstRow="0" w:lastRow="0" w:firstColumn="0" w:lastColumn="0" w:oddVBand="0" w:evenVBand="0" w:oddHBand="0" w:evenHBand="0" w:firstRowFirstColumn="0" w:firstRowLastColumn="0" w:lastRowFirstColumn="0" w:lastRowLastColumn="0"/>
            </w:pPr>
            <w:r>
              <w:rPr>
                <w:noProof/>
              </w:rPr>
              <mc:AlternateContent>
                <mc:Choice Requires="cx1">
                  <w:drawing>
                    <wp:anchor distT="0" distB="0" distL="114300" distR="114300" simplePos="0" relativeHeight="251765760" behindDoc="1" locked="0" layoutInCell="1" allowOverlap="1" wp14:anchorId="7BAE5CAC" wp14:editId="24C6A3D7">
                      <wp:simplePos x="0" y="0"/>
                      <wp:positionH relativeFrom="margin">
                        <wp:posOffset>-68580</wp:posOffset>
                      </wp:positionH>
                      <wp:positionV relativeFrom="paragraph">
                        <wp:posOffset>266700</wp:posOffset>
                      </wp:positionV>
                      <wp:extent cx="5460365" cy="2813050"/>
                      <wp:effectExtent l="0" t="0" r="6985" b="6350"/>
                      <wp:wrapTopAndBottom/>
                      <wp:docPr id="1024686234" name="Chart 1">
                        <a:extLst xmlns:a="http://schemas.openxmlformats.org/drawingml/2006/main">
                          <a:ext uri="{FF2B5EF4-FFF2-40B4-BE49-F238E27FC236}">
                            <a16:creationId xmlns:a16="http://schemas.microsoft.com/office/drawing/2014/main" id="{39D6FFFC-8937-A111-D4E3-D528853808C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65760" behindDoc="1" locked="0" layoutInCell="1" allowOverlap="1" wp14:anchorId="7BAE5CAC" wp14:editId="24C6A3D7">
                      <wp:simplePos x="0" y="0"/>
                      <wp:positionH relativeFrom="margin">
                        <wp:posOffset>-68580</wp:posOffset>
                      </wp:positionH>
                      <wp:positionV relativeFrom="paragraph">
                        <wp:posOffset>266700</wp:posOffset>
                      </wp:positionV>
                      <wp:extent cx="5460365" cy="2813050"/>
                      <wp:effectExtent l="0" t="0" r="6985" b="6350"/>
                      <wp:wrapTopAndBottom/>
                      <wp:docPr id="1024686234" name="Chart 1">
                        <a:extLst xmlns:a="http://schemas.openxmlformats.org/drawingml/2006/main">
                          <a:ext uri="{FF2B5EF4-FFF2-40B4-BE49-F238E27FC236}">
                            <a16:creationId xmlns:a16="http://schemas.microsoft.com/office/drawing/2014/main" id="{39D6FFFC-8937-A111-D4E3-D528853808C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24686234" name="Chart 1">
                                <a:extLst>
                                  <a:ext uri="{FF2B5EF4-FFF2-40B4-BE49-F238E27FC236}">
                                    <a16:creationId xmlns:a16="http://schemas.microsoft.com/office/drawing/2014/main" id="{39D6FFFC-8937-A111-D4E3-D528853808C0}"/>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460365" cy="281305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tc>
      </w:tr>
    </w:tbl>
    <w:p w14:paraId="29CA1503" w14:textId="6B06C85F" w:rsidR="007B2537" w:rsidRPr="007A3A77" w:rsidRDefault="007B2537" w:rsidP="0056665D">
      <w:pPr>
        <w:pStyle w:val="Heading1"/>
        <w:spacing w:before="120" w:after="120"/>
        <w:rPr>
          <w:color w:val="2A9644"/>
        </w:rPr>
      </w:pPr>
      <w:r w:rsidRPr="007A3A77">
        <w:rPr>
          <w:color w:val="2A9644"/>
        </w:rPr>
        <w:lastRenderedPageBreak/>
        <w:t>Executive Summary</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7B2537" w14:paraId="4D08E893" w14:textId="77777777" w:rsidTr="001716A0">
        <w:trPr>
          <w:trHeight w:val="2970"/>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894CC5C" w14:textId="5D02A90D" w:rsidR="007B2537" w:rsidRDefault="007B2537" w:rsidP="00A8141E">
            <w:pPr>
              <w:pStyle w:val="NoSpacing"/>
            </w:pPr>
          </w:p>
        </w:tc>
        <w:tc>
          <w:tcPr>
            <w:tcW w:w="4655" w:type="pct"/>
            <w:shd w:val="clear" w:color="auto" w:fill="E4E3E2" w:themeFill="background2"/>
            <w:vAlign w:val="center"/>
          </w:tcPr>
          <w:p w14:paraId="1CC3C01F" w14:textId="77777777" w:rsidR="009C3F67" w:rsidRDefault="000F378D" w:rsidP="000F378D">
            <w:pPr>
              <w:pStyle w:val="TipText"/>
              <w:cnfStyle w:val="000000000000" w:firstRow="0" w:lastRow="0" w:firstColumn="0" w:lastColumn="0" w:oddVBand="0" w:evenVBand="0" w:oddHBand="0" w:evenHBand="0" w:firstRowFirstColumn="0" w:firstRowLastColumn="0" w:lastRowFirstColumn="0" w:lastRowLastColumn="0"/>
            </w:pPr>
            <w:r>
              <w:t>APDEX (Application Performance Index) is used to judge the overall performance of an application based on previously outlined expectations by the product teams and leadership. Our range of APDEX scores are as follows:</w:t>
            </w:r>
          </w:p>
          <w:p w14:paraId="01EB576D" w14:textId="31047618" w:rsidR="000F378D" w:rsidRDefault="00E12D1A" w:rsidP="000F378D">
            <w:pPr>
              <w:pStyle w:val="TipText"/>
              <w:cnfStyle w:val="000000000000" w:firstRow="0" w:lastRow="0" w:firstColumn="0" w:lastColumn="0" w:oddVBand="0" w:evenVBand="0" w:oddHBand="0" w:evenHBand="0" w:firstRowFirstColumn="0" w:firstRowLastColumn="0" w:lastRowFirstColumn="0" w:lastRowLastColumn="0"/>
            </w:pPr>
            <w:r w:rsidRPr="00E12D1A">
              <w:rPr>
                <w:color w:val="669748" w:themeColor="accent2" w:themeShade="BF"/>
              </w:rPr>
              <w:t>Satisfied</w:t>
            </w:r>
            <w:r>
              <w:t>: 85 – 100</w:t>
            </w:r>
            <w:r>
              <w:br/>
            </w:r>
            <w:r w:rsidRPr="00E12D1A">
              <w:rPr>
                <w:color w:val="D59811" w:themeColor="accent3" w:themeShade="BF"/>
              </w:rPr>
              <w:t>Tolerated</w:t>
            </w:r>
            <w:r>
              <w:t>: 70 – 84</w:t>
            </w:r>
            <w:r>
              <w:br/>
            </w:r>
            <w:r w:rsidRPr="00E12D1A">
              <w:rPr>
                <w:color w:val="950B0B" w:themeColor="accent1" w:themeShade="80"/>
              </w:rPr>
              <w:t>Frustrated</w:t>
            </w:r>
            <w:r>
              <w:t>:  0 – 69</w:t>
            </w:r>
          </w:p>
          <w:p w14:paraId="5B417F1C" w14:textId="4117EF1F" w:rsidR="00E12D1A" w:rsidRDefault="00E12D1A" w:rsidP="000F378D">
            <w:pPr>
              <w:pStyle w:val="TipText"/>
              <w:cnfStyle w:val="000000000000" w:firstRow="0" w:lastRow="0" w:firstColumn="0" w:lastColumn="0" w:oddVBand="0" w:evenVBand="0" w:oddHBand="0" w:evenHBand="0" w:firstRowFirstColumn="0" w:firstRowLastColumn="0" w:lastRowFirstColumn="0" w:lastRowLastColumn="0"/>
            </w:pPr>
            <w:r>
              <w:t>Based on the load test metrics collected across various Outlet Pages, our calculated APDEX score is</w:t>
            </w:r>
          </w:p>
          <w:p w14:paraId="3E99E92F" w14:textId="7394054C" w:rsidR="00E12D1A" w:rsidRDefault="005745C2" w:rsidP="000F378D">
            <w:pPr>
              <w:pStyle w:val="TipText"/>
              <w:cnfStyle w:val="000000000000" w:firstRow="0" w:lastRow="0" w:firstColumn="0" w:lastColumn="0" w:oddVBand="0" w:evenVBand="0" w:oddHBand="0" w:evenHBand="0" w:firstRowFirstColumn="0" w:firstRowLastColumn="0" w:lastRowFirstColumn="0" w:lastRowLastColumn="0"/>
            </w:pPr>
            <w:r w:rsidRPr="00E12D1A">
              <w:rPr>
                <w:noProof/>
              </w:rPr>
              <mc:AlternateContent>
                <mc:Choice Requires="wps">
                  <w:drawing>
                    <wp:anchor distT="45720" distB="45720" distL="114300" distR="114300" simplePos="0" relativeHeight="251767808" behindDoc="0" locked="0" layoutInCell="1" allowOverlap="1" wp14:anchorId="05499021" wp14:editId="2B0F1DE5">
                      <wp:simplePos x="0" y="0"/>
                      <wp:positionH relativeFrom="column">
                        <wp:posOffset>2069465</wp:posOffset>
                      </wp:positionH>
                      <wp:positionV relativeFrom="paragraph">
                        <wp:posOffset>59690</wp:posOffset>
                      </wp:positionV>
                      <wp:extent cx="709295" cy="619760"/>
                      <wp:effectExtent l="0" t="0" r="14605" b="27940"/>
                      <wp:wrapNone/>
                      <wp:docPr id="796294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619760"/>
                              </a:xfrm>
                              <a:prstGeom prst="rect">
                                <a:avLst/>
                              </a:prstGeom>
                              <a:solidFill>
                                <a:schemeClr val="accent3">
                                  <a:lumMod val="75000"/>
                                </a:schemeClr>
                              </a:solidFill>
                              <a:ln w="9525">
                                <a:solidFill>
                                  <a:schemeClr val="tx1"/>
                                </a:solidFill>
                                <a:miter lim="800000"/>
                                <a:headEnd/>
                                <a:tailEnd/>
                              </a:ln>
                            </wps:spPr>
                            <wps:txbx>
                              <w:txbxContent>
                                <w:p w14:paraId="13335428" w14:textId="3E07DAB5" w:rsidR="00E12D1A" w:rsidRPr="00E12D1A" w:rsidRDefault="00E12D1A">
                                  <w:pPr>
                                    <w:rPr>
                                      <w:rFonts w:asciiTheme="majorHAnsi" w:hAnsiTheme="majorHAnsi"/>
                                      <w:color w:val="000000" w:themeColor="text1"/>
                                      <w:sz w:val="72"/>
                                      <w:szCs w:val="72"/>
                                    </w:rPr>
                                  </w:pPr>
                                  <w:r w:rsidRPr="00E12D1A">
                                    <w:rPr>
                                      <w:rFonts w:asciiTheme="majorHAnsi" w:hAnsiTheme="majorHAnsi"/>
                                      <w:color w:val="000000" w:themeColor="text1"/>
                                      <w:sz w:val="72"/>
                                      <w:szCs w:val="72"/>
                                    </w:rPr>
                                    <w:t>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99021" id="_x0000_s1060" type="#_x0000_t202" style="position:absolute;margin-left:162.95pt;margin-top:4.7pt;width:55.85pt;height:48.8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" fillcolor="#d59811 [2406]" strokecolor="black [3213]">
                      <v:textbox>
                        <w:txbxContent>
                          <w:p w14:paraId="13335428" w14:textId="3E07DAB5" w:rsidR="00E12D1A" w:rsidRPr="00E12D1A" w:rsidRDefault="00E12D1A">
                            <w:pPr>
                              <w:rPr>
                                <w:rFonts w:asciiTheme="majorHAnsi" w:hAnsiTheme="majorHAnsi"/>
                                <w:color w:val="000000" w:themeColor="text1"/>
                                <w:sz w:val="72"/>
                                <w:szCs w:val="72"/>
                              </w:rPr>
                            </w:pPr>
                            <w:r w:rsidRPr="00E12D1A">
                              <w:rPr>
                                <w:rFonts w:asciiTheme="majorHAnsi" w:hAnsiTheme="majorHAnsi"/>
                                <w:color w:val="000000" w:themeColor="text1"/>
                                <w:sz w:val="72"/>
                                <w:szCs w:val="72"/>
                              </w:rPr>
                              <w:t>75</w:t>
                            </w:r>
                          </w:p>
                        </w:txbxContent>
                      </v:textbox>
                    </v:shape>
                  </w:pict>
                </mc:Fallback>
              </mc:AlternateContent>
            </w:r>
            <w:r w:rsidRPr="00E12D1A">
              <w:rPr>
                <w:noProof/>
              </w:rPr>
              <mc:AlternateContent>
                <mc:Choice Requires="wps">
                  <w:drawing>
                    <wp:anchor distT="45720" distB="45720" distL="114300" distR="114300" simplePos="0" relativeHeight="251769856" behindDoc="0" locked="0" layoutInCell="1" allowOverlap="1" wp14:anchorId="6D5868BF" wp14:editId="58EEE8E0">
                      <wp:simplePos x="0" y="0"/>
                      <wp:positionH relativeFrom="column">
                        <wp:posOffset>2163445</wp:posOffset>
                      </wp:positionH>
                      <wp:positionV relativeFrom="paragraph">
                        <wp:posOffset>15875</wp:posOffset>
                      </wp:positionV>
                      <wp:extent cx="581660" cy="294005"/>
                      <wp:effectExtent l="0" t="0" r="0" b="0"/>
                      <wp:wrapNone/>
                      <wp:docPr id="187985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294005"/>
                              </a:xfrm>
                              <a:prstGeom prst="rect">
                                <a:avLst/>
                              </a:prstGeom>
                              <a:noFill/>
                              <a:ln w="9525">
                                <a:noFill/>
                                <a:miter lim="800000"/>
                                <a:headEnd/>
                                <a:tailEnd/>
                              </a:ln>
                            </wps:spPr>
                            <wps:txbx>
                              <w:txbxContent>
                                <w:p w14:paraId="58DA36A8" w14:textId="7EF83EB1" w:rsidR="00E12D1A" w:rsidRPr="00E12D1A" w:rsidRDefault="00E12D1A">
                                  <w:pPr>
                                    <w:rPr>
                                      <w:sz w:val="16"/>
                                      <w:szCs w:val="16"/>
                                    </w:rPr>
                                  </w:pPr>
                                  <w:r w:rsidRPr="00E12D1A">
                                    <w:rPr>
                                      <w:sz w:val="16"/>
                                      <w:szCs w:val="16"/>
                                    </w:rPr>
                                    <w:t>APDEX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868BF" id="_x0000_s1061" type="#_x0000_t202" style="position:absolute;margin-left:170.35pt;margin-top:1.25pt;width:45.8pt;height:23.1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" filled="f" stroked="f">
                      <v:textbox>
                        <w:txbxContent>
                          <w:p w14:paraId="58DA36A8" w14:textId="7EF83EB1" w:rsidR="00E12D1A" w:rsidRPr="00E12D1A" w:rsidRDefault="00E12D1A">
                            <w:pPr>
                              <w:rPr>
                                <w:sz w:val="16"/>
                                <w:szCs w:val="16"/>
                              </w:rPr>
                            </w:pPr>
                            <w:r w:rsidRPr="00E12D1A">
                              <w:rPr>
                                <w:sz w:val="16"/>
                                <w:szCs w:val="16"/>
                              </w:rPr>
                              <w:t>APDEX</w:t>
                            </w:r>
                          </w:p>
                        </w:txbxContent>
                      </v:textbox>
                    </v:shape>
                  </w:pict>
                </mc:Fallback>
              </mc:AlternateContent>
            </w:r>
          </w:p>
          <w:p w14:paraId="03BCEC15" w14:textId="2E3147AF" w:rsidR="00E12D1A" w:rsidRDefault="00E12D1A" w:rsidP="000F378D">
            <w:pPr>
              <w:pStyle w:val="TipText"/>
              <w:cnfStyle w:val="000000000000" w:firstRow="0" w:lastRow="0" w:firstColumn="0" w:lastColumn="0" w:oddVBand="0" w:evenVBand="0" w:oddHBand="0" w:evenHBand="0" w:firstRowFirstColumn="0" w:firstRowLastColumn="0" w:lastRowFirstColumn="0" w:lastRowLastColumn="0"/>
            </w:pPr>
          </w:p>
          <w:p w14:paraId="45891647" w14:textId="7BA2622C" w:rsidR="00E12D1A" w:rsidRDefault="00E12D1A" w:rsidP="000F378D">
            <w:pPr>
              <w:pStyle w:val="TipText"/>
              <w:cnfStyle w:val="000000000000" w:firstRow="0" w:lastRow="0" w:firstColumn="0" w:lastColumn="0" w:oddVBand="0" w:evenVBand="0" w:oddHBand="0" w:evenHBand="0" w:firstRowFirstColumn="0" w:firstRowLastColumn="0" w:lastRowFirstColumn="0" w:lastRowLastColumn="0"/>
            </w:pPr>
            <w:r>
              <w:br/>
            </w:r>
          </w:p>
          <w:p w14:paraId="25B1AED3" w14:textId="543A3977" w:rsidR="00E12D1A" w:rsidRDefault="00E12D1A" w:rsidP="000F378D">
            <w:pPr>
              <w:pStyle w:val="TipText"/>
              <w:cnfStyle w:val="000000000000" w:firstRow="0" w:lastRow="0" w:firstColumn="0" w:lastColumn="0" w:oddVBand="0" w:evenVBand="0" w:oddHBand="0" w:evenHBand="0" w:firstRowFirstColumn="0" w:firstRowLastColumn="0" w:lastRowFirstColumn="0" w:lastRowLastColumn="0"/>
            </w:pPr>
            <w:r>
              <w:t xml:space="preserve">The performance of the Outlet Pages received a score of 75. This value falls in the Tolerated range for performance. Two endpoints were identified as having potential performance issues. The resolution </w:t>
            </w:r>
            <w:r w:rsidR="005745C2">
              <w:t>of these endpoints will significantly aid in increasing our APDEX score.</w:t>
            </w:r>
          </w:p>
          <w:p w14:paraId="752FFCFA" w14:textId="02D6DFBF" w:rsidR="00E12D1A" w:rsidRPr="000F378D" w:rsidRDefault="00E12D1A" w:rsidP="000F378D">
            <w:pPr>
              <w:pStyle w:val="TipText"/>
              <w:cnfStyle w:val="000000000000" w:firstRow="0" w:lastRow="0" w:firstColumn="0" w:lastColumn="0" w:oddVBand="0" w:evenVBand="0" w:oddHBand="0" w:evenHBand="0" w:firstRowFirstColumn="0" w:firstRowLastColumn="0" w:lastRowFirstColumn="0" w:lastRowLastColumn="0"/>
            </w:pPr>
          </w:p>
        </w:tc>
      </w:tr>
    </w:tbl>
    <w:p w14:paraId="5B398726" w14:textId="77777777" w:rsidR="00224BCD" w:rsidRDefault="00224BCD">
      <w:pPr>
        <w:spacing w:before="320"/>
        <w:rPr>
          <w:b/>
        </w:rPr>
      </w:pPr>
    </w:p>
    <w:p w14:paraId="1B2D798E" w14:textId="12AB932B" w:rsidR="0056665D" w:rsidRDefault="0056665D">
      <w:pPr>
        <w:spacing w:before="320"/>
      </w:pPr>
      <w:r w:rsidRPr="0056665D">
        <w:rPr>
          <w:b/>
        </w:rPr>
        <w:t>&lt; Report Concluded&gt;</w:t>
      </w:r>
    </w:p>
    <w:sectPr w:rsidR="0056665D">
      <w:footerReference w:type="default" r:id="rId12"/>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E94F" w14:textId="77777777" w:rsidR="00A4790B" w:rsidRDefault="00A4790B">
      <w:pPr>
        <w:spacing w:after="0" w:line="240" w:lineRule="auto"/>
      </w:pPr>
      <w:r>
        <w:separator/>
      </w:r>
    </w:p>
  </w:endnote>
  <w:endnote w:type="continuationSeparator" w:id="0">
    <w:p w14:paraId="285DFB4D" w14:textId="77777777" w:rsidR="00A4790B" w:rsidRDefault="00A4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AE82" w14:textId="77777777" w:rsidR="00882F9B" w:rsidRDefault="00882F9B">
    <w:pPr>
      <w:pStyle w:val="Footer"/>
    </w:pPr>
    <w:r>
      <w:rPr>
        <w:noProof/>
      </w:rPr>
      <mc:AlternateContent>
        <mc:Choice Requires="wps">
          <w:drawing>
            <wp:anchor distT="0" distB="0" distL="114300" distR="114300" simplePos="0" relativeHeight="251659264" behindDoc="0" locked="0" layoutInCell="1" allowOverlap="1" wp14:anchorId="748786E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882F9B" w14:paraId="4199ACDC" w14:textId="77777777">
                            <w:tc>
                              <w:tcPr>
                                <w:tcW w:w="4355" w:type="pct"/>
                                <w:tcBorders>
                                  <w:top w:val="single" w:sz="2" w:space="0" w:color="F24F4F" w:themeColor="accent1"/>
                                </w:tcBorders>
                              </w:tcPr>
                              <w:p w14:paraId="68230C0E" w14:textId="69554073" w:rsidR="00882F9B" w:rsidRDefault="00882F9B">
                                <w:pPr>
                                  <w:pStyle w:val="Footer"/>
                                </w:pPr>
                                <w:r>
                                  <w:t xml:space="preserve">Performance Test Report for </w:t>
                                </w:r>
                                <w:sdt>
                                  <w:sdtPr>
                                    <w:alias w:val="Client Name"/>
                                    <w:tag w:val=""/>
                                    <w:id w:val="-1471122458"/>
                                    <w:placeholder>
                                      <w:docPart w:val="98CCB58CF43843E59CA7DA45F43ED410"/>
                                    </w:placeholder>
                                    <w:dataBinding w:prefixMappings="xmlns:ns0='http://purl.org/dc/elements/1.1/' xmlns:ns1='http://schemas.openxmlformats.org/package/2006/metadata/core-properties' " w:xpath="/ns1:coreProperties[1]/ns1:contentStatus[1]" w:storeItemID="{6C3C8BC8-F283-45AE-878A-BAB7291924A1}"/>
                                    <w:text/>
                                  </w:sdtPr>
                                  <w:sdtContent>
                                    <w:r w:rsidR="008A5916">
                                      <w:t xml:space="preserve">Outlet </w:t>
                                    </w:r>
                                    <w:r w:rsidR="00217FB7">
                                      <w:t>Product Pages Load Test</w:t>
                                    </w:r>
                                  </w:sdtContent>
                                </w:sdt>
                                <w:r>
                                  <w:t xml:space="preserve"> </w:t>
                                </w:r>
                                <w:r>
                                  <w:sym w:font="Wingdings" w:char="F0A0"/>
                                </w:r>
                                <w:r>
                                  <w:t xml:space="preserve"> </w:t>
                                </w:r>
                                <w:sdt>
                                  <w:sdtPr>
                                    <w:alias w:val="SOW Date"/>
                                    <w:tag w:val=""/>
                                    <w:id w:val="-1882771180"/>
                                    <w:placeholder>
                                      <w:docPart w:val="3B62A5993EB340728CBD692FFB6522F4"/>
                                    </w:placeholder>
                                    <w:dataBinding w:prefixMappings="xmlns:ns0='http://schemas.microsoft.com/office/2006/coverPageProps' " w:xpath="/ns0:CoverPageProperties[1]/ns0:PublishDate[1]" w:storeItemID="{55AF091B-3C7A-41E3-B477-F2FDAA23CFDA}"/>
                                    <w:date w:fullDate="2024-03-09T00:00:00Z">
                                      <w:dateFormat w:val="MMMM d, yyyy"/>
                                      <w:lid w:val="en-US"/>
                                      <w:storeMappedDataAs w:val="dateTime"/>
                                      <w:calendar w:val="gregorian"/>
                                    </w:date>
                                  </w:sdtPr>
                                  <w:sdtContent>
                                    <w:r w:rsidR="00217FB7">
                                      <w:t>March</w:t>
                                    </w:r>
                                    <w:r w:rsidR="00460180">
                                      <w:t xml:space="preserve"> </w:t>
                                    </w:r>
                                    <w:r w:rsidR="00217FB7">
                                      <w:t>9</w:t>
                                    </w:r>
                                    <w:r w:rsidR="0074626D">
                                      <w:t>, 20</w:t>
                                    </w:r>
                                    <w:r w:rsidR="00217FB7">
                                      <w:t>24</w:t>
                                    </w:r>
                                  </w:sdtContent>
                                </w:sdt>
                              </w:p>
                            </w:tc>
                            <w:tc>
                              <w:tcPr>
                                <w:tcW w:w="645" w:type="pct"/>
                                <w:tcBorders>
                                  <w:top w:val="single" w:sz="2" w:space="0" w:color="F24F4F" w:themeColor="accent1"/>
                                </w:tcBorders>
                              </w:tcPr>
                              <w:p w14:paraId="239260D6" w14:textId="77777777" w:rsidR="00882F9B" w:rsidRDefault="00882F9B">
                                <w:pPr>
                                  <w:pStyle w:val="Footer"/>
                                  <w:jc w:val="right"/>
                                </w:pPr>
                                <w:r>
                                  <w:fldChar w:fldCharType="begin"/>
                                </w:r>
                                <w:r>
                                  <w:instrText xml:space="preserve"> PAGE   \* MERGEFORMAT </w:instrText>
                                </w:r>
                                <w:r>
                                  <w:fldChar w:fldCharType="separate"/>
                                </w:r>
                                <w:r w:rsidR="00860FB0">
                                  <w:rPr>
                                    <w:noProof/>
                                  </w:rPr>
                                  <w:t>6</w:t>
                                </w:r>
                                <w:r>
                                  <w:rPr>
                                    <w:noProof/>
                                  </w:rPr>
                                  <w:fldChar w:fldCharType="end"/>
                                </w:r>
                              </w:p>
                            </w:tc>
                          </w:tr>
                        </w:tbl>
                        <w:p w14:paraId="3F8959D3" w14:textId="77777777" w:rsidR="00882F9B" w:rsidRDefault="00882F9B">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48786E2" id="_x0000_t202" coordsize="21600,21600" o:spt="202" path="m,l,21600r21600,l21600,xe">
              <v:stroke joinstyle="miter"/>
              <v:path gradientshapeok="t" o:connecttype="rect"/>
            </v:shapetype>
            <v:shape id="Text Box 7" o:spid="_x0000_s1062"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882F9B" w14:paraId="4199ACDC" w14:textId="77777777">
                      <w:tc>
                        <w:tcPr>
                          <w:tcW w:w="4355" w:type="pct"/>
                          <w:tcBorders>
                            <w:top w:val="single" w:sz="2" w:space="0" w:color="F24F4F" w:themeColor="accent1"/>
                          </w:tcBorders>
                        </w:tcPr>
                        <w:p w14:paraId="68230C0E" w14:textId="69554073" w:rsidR="00882F9B" w:rsidRDefault="00882F9B">
                          <w:pPr>
                            <w:pStyle w:val="Footer"/>
                          </w:pPr>
                          <w:r>
                            <w:t xml:space="preserve">Performance Test Report for </w:t>
                          </w:r>
                          <w:sdt>
                            <w:sdtPr>
                              <w:alias w:val="Client Name"/>
                              <w:tag w:val=""/>
                              <w:id w:val="-1471122458"/>
                              <w:placeholder>
                                <w:docPart w:val="98CCB58CF43843E59CA7DA45F43ED410"/>
                              </w:placeholder>
                              <w:dataBinding w:prefixMappings="xmlns:ns0='http://purl.org/dc/elements/1.1/' xmlns:ns1='http://schemas.openxmlformats.org/package/2006/metadata/core-properties' " w:xpath="/ns1:coreProperties[1]/ns1:contentStatus[1]" w:storeItemID="{6C3C8BC8-F283-45AE-878A-BAB7291924A1}"/>
                              <w:text/>
                            </w:sdtPr>
                            <w:sdtContent>
                              <w:r w:rsidR="008A5916">
                                <w:t xml:space="preserve">Outlet </w:t>
                              </w:r>
                              <w:r w:rsidR="00217FB7">
                                <w:t>Product Pages Load Test</w:t>
                              </w:r>
                            </w:sdtContent>
                          </w:sdt>
                          <w:r>
                            <w:t xml:space="preserve"> </w:t>
                          </w:r>
                          <w:r>
                            <w:sym w:font="Wingdings" w:char="F0A0"/>
                          </w:r>
                          <w:r>
                            <w:t xml:space="preserve"> </w:t>
                          </w:r>
                          <w:sdt>
                            <w:sdtPr>
                              <w:alias w:val="SOW Date"/>
                              <w:tag w:val=""/>
                              <w:id w:val="-1882771180"/>
                              <w:placeholder>
                                <w:docPart w:val="3B62A5993EB340728CBD692FFB6522F4"/>
                              </w:placeholder>
                              <w:dataBinding w:prefixMappings="xmlns:ns0='http://schemas.microsoft.com/office/2006/coverPageProps' " w:xpath="/ns0:CoverPageProperties[1]/ns0:PublishDate[1]" w:storeItemID="{55AF091B-3C7A-41E3-B477-F2FDAA23CFDA}"/>
                              <w:date w:fullDate="2024-03-09T00:00:00Z">
                                <w:dateFormat w:val="MMMM d, yyyy"/>
                                <w:lid w:val="en-US"/>
                                <w:storeMappedDataAs w:val="dateTime"/>
                                <w:calendar w:val="gregorian"/>
                              </w:date>
                            </w:sdtPr>
                            <w:sdtContent>
                              <w:r w:rsidR="00217FB7">
                                <w:t>March</w:t>
                              </w:r>
                              <w:r w:rsidR="00460180">
                                <w:t xml:space="preserve"> </w:t>
                              </w:r>
                              <w:r w:rsidR="00217FB7">
                                <w:t>9</w:t>
                              </w:r>
                              <w:r w:rsidR="0074626D">
                                <w:t>, 20</w:t>
                              </w:r>
                              <w:r w:rsidR="00217FB7">
                                <w:t>24</w:t>
                              </w:r>
                            </w:sdtContent>
                          </w:sdt>
                        </w:p>
                      </w:tc>
                      <w:tc>
                        <w:tcPr>
                          <w:tcW w:w="645" w:type="pct"/>
                          <w:tcBorders>
                            <w:top w:val="single" w:sz="2" w:space="0" w:color="F24F4F" w:themeColor="accent1"/>
                          </w:tcBorders>
                        </w:tcPr>
                        <w:p w14:paraId="239260D6" w14:textId="77777777" w:rsidR="00882F9B" w:rsidRDefault="00882F9B">
                          <w:pPr>
                            <w:pStyle w:val="Footer"/>
                            <w:jc w:val="right"/>
                          </w:pPr>
                          <w:r>
                            <w:fldChar w:fldCharType="begin"/>
                          </w:r>
                          <w:r>
                            <w:instrText xml:space="preserve"> PAGE   \* MERGEFORMAT </w:instrText>
                          </w:r>
                          <w:r>
                            <w:fldChar w:fldCharType="separate"/>
                          </w:r>
                          <w:r w:rsidR="00860FB0">
                            <w:rPr>
                              <w:noProof/>
                            </w:rPr>
                            <w:t>6</w:t>
                          </w:r>
                          <w:r>
                            <w:rPr>
                              <w:noProof/>
                            </w:rPr>
                            <w:fldChar w:fldCharType="end"/>
                          </w:r>
                        </w:p>
                      </w:tc>
                    </w:tr>
                  </w:tbl>
                  <w:p w14:paraId="3F8959D3" w14:textId="77777777" w:rsidR="00882F9B" w:rsidRDefault="00882F9B">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0949" w14:textId="77777777" w:rsidR="00A4790B" w:rsidRDefault="00A4790B">
      <w:pPr>
        <w:spacing w:after="0" w:line="240" w:lineRule="auto"/>
      </w:pPr>
      <w:r>
        <w:separator/>
      </w:r>
    </w:p>
  </w:footnote>
  <w:footnote w:type="continuationSeparator" w:id="0">
    <w:p w14:paraId="07F7EAFF" w14:textId="77777777" w:rsidR="00A4790B" w:rsidRDefault="00A47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D405D"/>
    <w:multiLevelType w:val="hybridMultilevel"/>
    <w:tmpl w:val="0308C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65D5E"/>
    <w:multiLevelType w:val="hybridMultilevel"/>
    <w:tmpl w:val="8954E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75309"/>
    <w:multiLevelType w:val="hybridMultilevel"/>
    <w:tmpl w:val="81423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54D7C"/>
    <w:multiLevelType w:val="hybridMultilevel"/>
    <w:tmpl w:val="C456A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A43EA"/>
    <w:multiLevelType w:val="hybridMultilevel"/>
    <w:tmpl w:val="B8BCB138"/>
    <w:lvl w:ilvl="0" w:tplc="6B620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940BD6"/>
    <w:multiLevelType w:val="multilevel"/>
    <w:tmpl w:val="6F7422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entury Gothic" w:eastAsiaTheme="majorEastAsia" w:hAnsi="Century Gothic" w:cstheme="maj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35ED6"/>
    <w:multiLevelType w:val="hybridMultilevel"/>
    <w:tmpl w:val="F880D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76F35"/>
    <w:multiLevelType w:val="hybridMultilevel"/>
    <w:tmpl w:val="6F56A096"/>
    <w:lvl w:ilvl="0" w:tplc="BB960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20151"/>
    <w:multiLevelType w:val="hybridMultilevel"/>
    <w:tmpl w:val="CC02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A74BBD"/>
    <w:multiLevelType w:val="hybridMultilevel"/>
    <w:tmpl w:val="E0106020"/>
    <w:lvl w:ilvl="0" w:tplc="173CB450">
      <w:start w:val="1"/>
      <w:numFmt w:val="decimal"/>
      <w:lvlText w:val="Scenari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A48D1"/>
    <w:multiLevelType w:val="hybridMultilevel"/>
    <w:tmpl w:val="6BD44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B75F9D"/>
    <w:multiLevelType w:val="multilevel"/>
    <w:tmpl w:val="CB5E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438BE"/>
    <w:multiLevelType w:val="hybridMultilevel"/>
    <w:tmpl w:val="5204B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17169">
    <w:abstractNumId w:val="9"/>
  </w:num>
  <w:num w:numId="2" w16cid:durableId="652030826">
    <w:abstractNumId w:val="3"/>
  </w:num>
  <w:num w:numId="3" w16cid:durableId="46074869">
    <w:abstractNumId w:val="5"/>
  </w:num>
  <w:num w:numId="4" w16cid:durableId="69818511">
    <w:abstractNumId w:val="0"/>
  </w:num>
  <w:num w:numId="5" w16cid:durableId="287010186">
    <w:abstractNumId w:val="13"/>
  </w:num>
  <w:num w:numId="6" w16cid:durableId="2116165687">
    <w:abstractNumId w:val="14"/>
  </w:num>
  <w:num w:numId="7" w16cid:durableId="910623018">
    <w:abstractNumId w:val="10"/>
  </w:num>
  <w:num w:numId="8" w16cid:durableId="2133401181">
    <w:abstractNumId w:val="1"/>
  </w:num>
  <w:num w:numId="9" w16cid:durableId="332952829">
    <w:abstractNumId w:val="2"/>
  </w:num>
  <w:num w:numId="10" w16cid:durableId="1442914633">
    <w:abstractNumId w:val="16"/>
  </w:num>
  <w:num w:numId="11" w16cid:durableId="64913207">
    <w:abstractNumId w:val="6"/>
  </w:num>
  <w:num w:numId="12" w16cid:durableId="1825201197">
    <w:abstractNumId w:val="12"/>
  </w:num>
  <w:num w:numId="13" w16cid:durableId="137958634">
    <w:abstractNumId w:val="7"/>
  </w:num>
  <w:num w:numId="14" w16cid:durableId="1706709481">
    <w:abstractNumId w:val="15"/>
  </w:num>
  <w:num w:numId="15" w16cid:durableId="884367191">
    <w:abstractNumId w:val="8"/>
  </w:num>
  <w:num w:numId="16" w16cid:durableId="181476108">
    <w:abstractNumId w:val="11"/>
  </w:num>
  <w:num w:numId="17" w16cid:durableId="655307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6CA"/>
    <w:rsid w:val="00026A01"/>
    <w:rsid w:val="00032E14"/>
    <w:rsid w:val="00081197"/>
    <w:rsid w:val="000F378D"/>
    <w:rsid w:val="00104AC4"/>
    <w:rsid w:val="001716A0"/>
    <w:rsid w:val="0019779E"/>
    <w:rsid w:val="001B63E2"/>
    <w:rsid w:val="001D0DCE"/>
    <w:rsid w:val="00202C6C"/>
    <w:rsid w:val="00217FB7"/>
    <w:rsid w:val="00224BCD"/>
    <w:rsid w:val="00244ED4"/>
    <w:rsid w:val="002A0774"/>
    <w:rsid w:val="003652D2"/>
    <w:rsid w:val="003A2121"/>
    <w:rsid w:val="003B37D4"/>
    <w:rsid w:val="003B5519"/>
    <w:rsid w:val="003E4FE1"/>
    <w:rsid w:val="0042509E"/>
    <w:rsid w:val="004266CC"/>
    <w:rsid w:val="00452E27"/>
    <w:rsid w:val="00460180"/>
    <w:rsid w:val="00460290"/>
    <w:rsid w:val="00462A49"/>
    <w:rsid w:val="00474763"/>
    <w:rsid w:val="004B2B9D"/>
    <w:rsid w:val="004C4B1D"/>
    <w:rsid w:val="0050058A"/>
    <w:rsid w:val="005576F1"/>
    <w:rsid w:val="0056665D"/>
    <w:rsid w:val="005745C2"/>
    <w:rsid w:val="005826C7"/>
    <w:rsid w:val="005D7939"/>
    <w:rsid w:val="005E4877"/>
    <w:rsid w:val="005F4A94"/>
    <w:rsid w:val="0063108D"/>
    <w:rsid w:val="006528DE"/>
    <w:rsid w:val="00694077"/>
    <w:rsid w:val="00703631"/>
    <w:rsid w:val="00712ECD"/>
    <w:rsid w:val="00717670"/>
    <w:rsid w:val="0074626D"/>
    <w:rsid w:val="007500A0"/>
    <w:rsid w:val="0078269E"/>
    <w:rsid w:val="007936CA"/>
    <w:rsid w:val="007A3A77"/>
    <w:rsid w:val="007A619C"/>
    <w:rsid w:val="007B1698"/>
    <w:rsid w:val="007B2537"/>
    <w:rsid w:val="007B769F"/>
    <w:rsid w:val="007C7F27"/>
    <w:rsid w:val="0080477A"/>
    <w:rsid w:val="00804B28"/>
    <w:rsid w:val="00817BAB"/>
    <w:rsid w:val="00833427"/>
    <w:rsid w:val="00847C97"/>
    <w:rsid w:val="00851188"/>
    <w:rsid w:val="00860FB0"/>
    <w:rsid w:val="00872EBD"/>
    <w:rsid w:val="00874C34"/>
    <w:rsid w:val="00882F9B"/>
    <w:rsid w:val="008A5916"/>
    <w:rsid w:val="008C06B1"/>
    <w:rsid w:val="00926A06"/>
    <w:rsid w:val="00927DE5"/>
    <w:rsid w:val="00933355"/>
    <w:rsid w:val="00937BCE"/>
    <w:rsid w:val="00953CC9"/>
    <w:rsid w:val="009B2F84"/>
    <w:rsid w:val="009C3F67"/>
    <w:rsid w:val="009E74D5"/>
    <w:rsid w:val="00A4790B"/>
    <w:rsid w:val="00A52EF2"/>
    <w:rsid w:val="00A56F5D"/>
    <w:rsid w:val="00A83B44"/>
    <w:rsid w:val="00A9011E"/>
    <w:rsid w:val="00B546A8"/>
    <w:rsid w:val="00B67AB4"/>
    <w:rsid w:val="00B7479F"/>
    <w:rsid w:val="00B95046"/>
    <w:rsid w:val="00BC0B2E"/>
    <w:rsid w:val="00BD229B"/>
    <w:rsid w:val="00BD6016"/>
    <w:rsid w:val="00C05ACD"/>
    <w:rsid w:val="00C112AE"/>
    <w:rsid w:val="00C2212F"/>
    <w:rsid w:val="00C32ED9"/>
    <w:rsid w:val="00CA2241"/>
    <w:rsid w:val="00CE5FD6"/>
    <w:rsid w:val="00CF1111"/>
    <w:rsid w:val="00D1238F"/>
    <w:rsid w:val="00D9410D"/>
    <w:rsid w:val="00DB56EE"/>
    <w:rsid w:val="00DC33D7"/>
    <w:rsid w:val="00DD08CC"/>
    <w:rsid w:val="00DD44E6"/>
    <w:rsid w:val="00E12D1A"/>
    <w:rsid w:val="00E9441F"/>
    <w:rsid w:val="00E953B3"/>
    <w:rsid w:val="00EB30E7"/>
    <w:rsid w:val="00EE0E20"/>
    <w:rsid w:val="00EE4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BDB24E"/>
  <w15:chartTrackingRefBased/>
  <w15:docId w15:val="{6D240B85-15FE-41C9-94AB-0BF81D5D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Hyperlink">
    <w:name w:val="Hyperlink"/>
    <w:basedOn w:val="DefaultParagraphFont"/>
    <w:uiPriority w:val="99"/>
    <w:unhideWhenUsed/>
    <w:rsid w:val="00CF1111"/>
    <w:rPr>
      <w:color w:val="4C483D" w:themeColor="hyperlink"/>
      <w:u w:val="single"/>
    </w:rPr>
  </w:style>
  <w:style w:type="character" w:styleId="UnresolvedMention">
    <w:name w:val="Unresolved Mention"/>
    <w:basedOn w:val="DefaultParagraphFont"/>
    <w:uiPriority w:val="99"/>
    <w:semiHidden/>
    <w:unhideWhenUsed/>
    <w:rsid w:val="00CF11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5134">
      <w:bodyDiv w:val="1"/>
      <w:marLeft w:val="0"/>
      <w:marRight w:val="0"/>
      <w:marTop w:val="0"/>
      <w:marBottom w:val="0"/>
      <w:divBdr>
        <w:top w:val="none" w:sz="0" w:space="0" w:color="auto"/>
        <w:left w:val="none" w:sz="0" w:space="0" w:color="auto"/>
        <w:bottom w:val="none" w:sz="0" w:space="0" w:color="auto"/>
        <w:right w:val="none" w:sz="0" w:space="0" w:color="auto"/>
      </w:divBdr>
    </w:div>
    <w:div w:id="96095739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62696205">
      <w:bodyDiv w:val="1"/>
      <w:marLeft w:val="0"/>
      <w:marRight w:val="0"/>
      <w:marTop w:val="0"/>
      <w:marBottom w:val="0"/>
      <w:divBdr>
        <w:top w:val="none" w:sz="0" w:space="0" w:color="auto"/>
        <w:left w:val="none" w:sz="0" w:space="0" w:color="auto"/>
        <w:bottom w:val="none" w:sz="0" w:space="0" w:color="auto"/>
        <w:right w:val="none" w:sz="0" w:space="0" w:color="auto"/>
      </w:divBdr>
    </w:div>
    <w:div w:id="20894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microsoft.com/office/2014/relationships/chartEx" Target="charts/chartEx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zavaczki\AppData\Roaming\Microsoft\Templates\Statement%20of%20Work%20(Red%20design).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Webstaurant\InterviewProcess\Assignment\aggregate_results.csv" TargetMode="External"/><Relationship Id="rId4" Type="http://schemas.openxmlformats.org/officeDocument/2006/relationships/themeOverride" Target="../theme/themeOverride1.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aggregate_results!$S$19:$S$78</cx:f>
        <cx:lvl ptCount="60">
          <cx:pt idx="0">Countertop_Nugget_Ice_Maker</cx:pt>
          <cx:pt idx="1">Countertop_Nugget_Ice_Maker</cx:pt>
          <cx:pt idx="2">Countertop_Nugget_Ice_Maker</cx:pt>
          <cx:pt idx="3">Countertop_Nugget_Ice_Maker</cx:pt>
          <cx:pt idx="4">Countertop_Nugget_Ice_Maker</cx:pt>
          <cx:pt idx="5">Electric_Convection_Oven</cx:pt>
          <cx:pt idx="6">Electric_Convection_Oven</cx:pt>
          <cx:pt idx="7">Electric_Convection_Oven</cx:pt>
          <cx:pt idx="8">Electric_Convection_Oven</cx:pt>
          <cx:pt idx="9">Electric_Convection_Oven</cx:pt>
          <cx:pt idx="10">Electric_Convection_Oven</cx:pt>
          <cx:pt idx="11">Electric_Countertop_Steamer</cx:pt>
          <cx:pt idx="12">Electric_Countertop_Steamer</cx:pt>
          <cx:pt idx="13">Electric_Countertop_Steamer</cx:pt>
          <cx:pt idx="14">Electric_Countertop_Steamer</cx:pt>
          <cx:pt idx="15">Electric_Countertop_Steamer</cx:pt>
          <cx:pt idx="16">Electric_Countertop_Steamer</cx:pt>
          <cx:pt idx="17">Gas_Countertop_Griddle</cx:pt>
          <cx:pt idx="18">Gas_Countertop_Griddle</cx:pt>
          <cx:pt idx="19">Gas_Countertop_Griddle</cx:pt>
          <cx:pt idx="20">Gas_Countertop_Griddle</cx:pt>
          <cx:pt idx="21">Gas_Countertop_Griddle</cx:pt>
          <cx:pt idx="22">Gas_Countertop_Griddle</cx:pt>
          <cx:pt idx="23">Gas_Countertop_Griddle</cx:pt>
          <cx:pt idx="24">Hotel_Ice_Dispenser</cx:pt>
          <cx:pt idx="25">Hotel_Ice_Dispenser</cx:pt>
          <cx:pt idx="26">Hotel_Ice_Dispenser</cx:pt>
          <cx:pt idx="27">Hotel_Ice_Dispenser</cx:pt>
          <cx:pt idx="28">Hotel_Ice_Dispenser</cx:pt>
          <cx:pt idx="29">Hotel_Ice_Dispenser</cx:pt>
          <cx:pt idx="30">Ice_Storage_Bin</cx:pt>
          <cx:pt idx="31">Ice_Storage_Bin</cx:pt>
          <cx:pt idx="32">Ice_Storage_Bin</cx:pt>
          <cx:pt idx="33">Ice_Storage_Bin</cx:pt>
          <cx:pt idx="34">Ice_Storage_Bin</cx:pt>
          <cx:pt idx="35">Ice_Storage_Bin</cx:pt>
          <cx:pt idx="36">Liquid_Propane_Wok_Range</cx:pt>
          <cx:pt idx="37">Liquid_Propane_Wok_Range</cx:pt>
          <cx:pt idx="38">Liquid_Propane_Wok_Range</cx:pt>
          <cx:pt idx="39">Liquid_Propane_Wok_Range</cx:pt>
          <cx:pt idx="40">Liquid_Propane_Wok_Range</cx:pt>
          <cx:pt idx="41">Liquid_Propane_Wok_Range</cx:pt>
          <cx:pt idx="42">Small_Cube_Ice_Machine</cx:pt>
          <cx:pt idx="43">Small_Cube_Ice_Machine</cx:pt>
          <cx:pt idx="44">Small_Cube_Ice_Machine</cx:pt>
          <cx:pt idx="45">Small_Cube_Ice_Machine</cx:pt>
          <cx:pt idx="46">Small_Cube_Ice_Machine</cx:pt>
          <cx:pt idx="47">Small_Cube_Ice_Machine</cx:pt>
          <cx:pt idx="48">Stainless_Steel_Floor_Fryer</cx:pt>
          <cx:pt idx="49">Stainless_Steel_Floor_Fryer</cx:pt>
          <cx:pt idx="50">Stainless_Steel_Floor_Fryer</cx:pt>
          <cx:pt idx="51">Stainless_Steel_Floor_Fryer</cx:pt>
          <cx:pt idx="52">Stainless_Steel_Floor_Fryer</cx:pt>
          <cx:pt idx="53">Stainless_Steel_Floor_Fryer</cx:pt>
          <cx:pt idx="54">Ventless_Conveyor_Oven</cx:pt>
          <cx:pt idx="55">Ventless_Conveyor_Oven</cx:pt>
          <cx:pt idx="56">Ventless_Conveyor_Oven</cx:pt>
          <cx:pt idx="57">Ventless_Conveyor_Oven</cx:pt>
          <cx:pt idx="58">Ventless_Conveyor_Oven</cx:pt>
          <cx:pt idx="59">Ventless_Conveyor_Oven</cx:pt>
        </cx:lvl>
      </cx:strDim>
      <cx:numDim type="val">
        <cx:f>aggregate_results!$T$19:$T$78</cx:f>
        <cx:lvl ptCount="60" formatCode="General">
          <cx:pt idx="0">324</cx:pt>
          <cx:pt idx="1">332</cx:pt>
          <cx:pt idx="2">337</cx:pt>
          <cx:pt idx="3">367</cx:pt>
          <cx:pt idx="4">422</cx:pt>
          <cx:pt idx="5">287</cx:pt>
          <cx:pt idx="6">354</cx:pt>
          <cx:pt idx="7">362</cx:pt>
          <cx:pt idx="8">375</cx:pt>
          <cx:pt idx="9">431</cx:pt>
          <cx:pt idx="10">443</cx:pt>
          <cx:pt idx="11">279</cx:pt>
          <cx:pt idx="12">385</cx:pt>
          <cx:pt idx="13">431</cx:pt>
          <cx:pt idx="14">443</cx:pt>
          <cx:pt idx="15">445</cx:pt>
          <cx:pt idx="16">511</cx:pt>
          <cx:pt idx="17">387</cx:pt>
          <cx:pt idx="18">393</cx:pt>
          <cx:pt idx="19">395</cx:pt>
          <cx:pt idx="20">454</cx:pt>
          <cx:pt idx="21">461</cx:pt>
          <cx:pt idx="22">466</cx:pt>
          <cx:pt idx="23">556</cx:pt>
          <cx:pt idx="24">297</cx:pt>
          <cx:pt idx="25">332</cx:pt>
          <cx:pt idx="26">363</cx:pt>
          <cx:pt idx="27">363</cx:pt>
          <cx:pt idx="28">396</cx:pt>
          <cx:pt idx="29">456</cx:pt>
          <cx:pt idx="30">256</cx:pt>
          <cx:pt idx="31">313</cx:pt>
          <cx:pt idx="32">345</cx:pt>
          <cx:pt idx="33">378</cx:pt>
          <cx:pt idx="34">384</cx:pt>
          <cx:pt idx="35">456</cx:pt>
          <cx:pt idx="36">262</cx:pt>
          <cx:pt idx="37">305</cx:pt>
          <cx:pt idx="38">313</cx:pt>
          <cx:pt idx="39">382</cx:pt>
          <cx:pt idx="40">439</cx:pt>
          <cx:pt idx="41">1221</cx:pt>
          <cx:pt idx="42">303</cx:pt>
          <cx:pt idx="43">308</cx:pt>
          <cx:pt idx="44">376</cx:pt>
          <cx:pt idx="45">436</cx:pt>
          <cx:pt idx="46">532</cx:pt>
          <cx:pt idx="47">572</cx:pt>
          <cx:pt idx="48">277</cx:pt>
          <cx:pt idx="49">351</cx:pt>
          <cx:pt idx="50">359</cx:pt>
          <cx:pt idx="51">400</cx:pt>
          <cx:pt idx="52">418</cx:pt>
          <cx:pt idx="53">418</cx:pt>
          <cx:pt idx="54">271</cx:pt>
          <cx:pt idx="55">475</cx:pt>
          <cx:pt idx="56">561</cx:pt>
          <cx:pt idx="57">567</cx:pt>
          <cx:pt idx="58">570</cx:pt>
          <cx:pt idx="59">1118</cx:pt>
        </cx:lvl>
      </cx:numDim>
    </cx:data>
  </cx:chartData>
  <cx:chart>
    <cx:title pos="t" align="ctr" overlay="0">
      <cx:tx>
        <cx:txData>
          <cx:v>Boxplot by Outlet Page</cx:v>
        </cx:txData>
      </cx:tx>
      <cx:txPr>
        <a:bodyPr spcFirstLastPara="1" vertOverflow="ellipsis" horzOverflow="overflow" wrap="square" lIns="0" tIns="0" rIns="0" bIns="0" anchor="ctr" anchorCtr="1"/>
        <a:lstStyle/>
        <a:p>
          <a:pPr algn="ctr" rtl="0">
            <a:defRPr sz="1000"/>
          </a:pPr>
          <a:r>
            <a:rPr lang="en-US" sz="1000" b="1" i="0" u="none" strike="noStrike" baseline="0">
              <a:solidFill>
                <a:sysClr val="windowText" lastClr="000000">
                  <a:lumMod val="75000"/>
                  <a:lumOff val="25000"/>
                </a:sysClr>
              </a:solidFill>
              <a:latin typeface="Aptos Narrow" panose="02110004020202020204"/>
            </a:rPr>
            <a:t>Boxplot by Outlet Page</a:t>
          </a:r>
        </a:p>
      </cx:txPr>
    </cx:title>
    <cx:plotArea>
      <cx:plotAreaRegion>
        <cx:series layoutId="boxWhisker" uniqueId="{B55F6951-E573-482E-9143-D73C2BF7E9E9}">
          <cx:spPr>
            <a:solidFill>
              <a:schemeClr val="tx2">
                <a:lumMod val="50000"/>
                <a:lumOff val="50000"/>
              </a:schemeClr>
            </a:solidFill>
          </cx:spPr>
          <cx:dataId val="0"/>
          <cx:layoutPr>
            <cx:visibility meanLine="0" meanMarker="1" nonoutliers="0" outliers="1"/>
            <cx:statistics quartileMethod="exclusive"/>
          </cx:layoutPr>
        </cx:series>
      </cx:plotAreaRegion>
      <cx:axis id="0">
        <cx:catScaling gapWidth="1.5"/>
        <cx:tickLabels/>
        <cx:txPr>
          <a:bodyPr spcFirstLastPara="1" vertOverflow="ellipsis" horzOverflow="overflow" wrap="square" lIns="0" tIns="0" rIns="0" bIns="0" anchor="ctr" anchorCtr="1"/>
          <a:lstStyle/>
          <a:p>
            <a:pPr algn="ctr" rtl="0">
              <a:defRPr sz="500"/>
            </a:pPr>
            <a:endParaRPr lang="en-US" sz="500" b="0" i="0" u="none" strike="noStrike" baseline="0">
              <a:solidFill>
                <a:sysClr val="windowText" lastClr="000000">
                  <a:lumMod val="75000"/>
                  <a:lumOff val="25000"/>
                </a:sysClr>
              </a:solidFill>
              <a:latin typeface="Aptos Narrow" panose="02110004020202020204"/>
            </a:endParaRPr>
          </a:p>
        </cx:txPr>
      </cx:axis>
      <cx:axis id="1">
        <cx:valScaling/>
        <cx:majorGridlines/>
        <cx:tickLabels/>
        <cx:txPr>
          <a:bodyPr spcFirstLastPara="1" vertOverflow="ellipsis" horzOverflow="overflow" wrap="square" lIns="0" tIns="0" rIns="0" bIns="0" anchor="ctr" anchorCtr="1"/>
          <a:lstStyle/>
          <a:p>
            <a:pPr algn="ctr" rtl="0">
              <a:defRPr sz="700"/>
            </a:pPr>
            <a:endParaRPr lang="en-US" sz="700" b="0" i="0" u="none" strike="noStrike" baseline="0">
              <a:solidFill>
                <a:sysClr val="windowText" lastClr="000000">
                  <a:lumMod val="75000"/>
                  <a:lumOff val="25000"/>
                </a:sysClr>
              </a:solidFill>
              <a:latin typeface="Aptos Narrow" panose="02110004020202020204"/>
            </a:endParaRPr>
          </a:p>
        </cx:txPr>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35A63CC12945EA991C831916DD77F1"/>
        <w:category>
          <w:name w:val="General"/>
          <w:gallery w:val="placeholder"/>
        </w:category>
        <w:types>
          <w:type w:val="bbPlcHdr"/>
        </w:types>
        <w:behaviors>
          <w:behavior w:val="content"/>
        </w:behaviors>
        <w:guid w:val="{B678D433-28FA-4A70-B440-EAD44D8A96B9}"/>
      </w:docPartPr>
      <w:docPartBody>
        <w:p w:rsidR="00F123B3" w:rsidRDefault="00D6428B">
          <w:pPr>
            <w:pStyle w:val="BF35A63CC12945EA991C831916DD77F1"/>
          </w:pPr>
          <w:r>
            <w:t>[Company Name]</w:t>
          </w:r>
        </w:p>
      </w:docPartBody>
    </w:docPart>
    <w:docPart>
      <w:docPartPr>
        <w:name w:val="B8DA9B567B9545B2A8056DE774966F18"/>
        <w:category>
          <w:name w:val="General"/>
          <w:gallery w:val="placeholder"/>
        </w:category>
        <w:types>
          <w:type w:val="bbPlcHdr"/>
        </w:types>
        <w:behaviors>
          <w:behavior w:val="content"/>
        </w:behaviors>
        <w:guid w:val="{5E85639B-80E3-4F48-B6EB-6C52FD1955EC}"/>
      </w:docPartPr>
      <w:docPartBody>
        <w:p w:rsidR="00F123B3" w:rsidRDefault="00D6428B">
          <w:pPr>
            <w:pStyle w:val="B8DA9B567B9545B2A8056DE774966F18"/>
          </w:pPr>
          <w:r>
            <w:t>[Company Address]</w:t>
          </w:r>
          <w:r>
            <w:br/>
            <w:t>[City, ST  ZIP Code]</w:t>
          </w:r>
        </w:p>
      </w:docPartBody>
    </w:docPart>
    <w:docPart>
      <w:docPartPr>
        <w:name w:val="3B62A5993EB340728CBD692FFB6522F4"/>
        <w:category>
          <w:name w:val="General"/>
          <w:gallery w:val="placeholder"/>
        </w:category>
        <w:types>
          <w:type w:val="bbPlcHdr"/>
        </w:types>
        <w:behaviors>
          <w:behavior w:val="content"/>
        </w:behaviors>
        <w:guid w:val="{C018A478-9AAA-4171-9436-D232EAD73199}"/>
      </w:docPartPr>
      <w:docPartBody>
        <w:p w:rsidR="00F123B3" w:rsidRDefault="00D6428B">
          <w:pPr>
            <w:pStyle w:val="3B62A5993EB340728CBD692FFB6522F4"/>
          </w:pPr>
          <w:r>
            <w:t>[Date]</w:t>
          </w:r>
        </w:p>
      </w:docPartBody>
    </w:docPart>
    <w:docPart>
      <w:docPartPr>
        <w:name w:val="98CCB58CF43843E59CA7DA45F43ED410"/>
        <w:category>
          <w:name w:val="General"/>
          <w:gallery w:val="placeholder"/>
        </w:category>
        <w:types>
          <w:type w:val="bbPlcHdr"/>
        </w:types>
        <w:behaviors>
          <w:behavior w:val="content"/>
        </w:behaviors>
        <w:guid w:val="{9A62BF35-6FE4-4D67-8670-252D63AF184D}"/>
      </w:docPartPr>
      <w:docPartBody>
        <w:p w:rsidR="00F123B3" w:rsidRDefault="00D6428B">
          <w:pPr>
            <w:pStyle w:val="98CCB58CF43843E59CA7DA45F43ED410"/>
          </w:pPr>
          <w:r>
            <w:t>[Client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52E"/>
    <w:rsid w:val="00052127"/>
    <w:rsid w:val="002B552E"/>
    <w:rsid w:val="008A5A63"/>
    <w:rsid w:val="008A7C3C"/>
    <w:rsid w:val="00B67AE6"/>
    <w:rsid w:val="00BD41F4"/>
    <w:rsid w:val="00D6428B"/>
    <w:rsid w:val="00F1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35A63CC12945EA991C831916DD77F1">
    <w:name w:val="BF35A63CC12945EA991C831916DD77F1"/>
  </w:style>
  <w:style w:type="paragraph" w:customStyle="1" w:styleId="B8DA9B567B9545B2A8056DE774966F18">
    <w:name w:val="B8DA9B567B9545B2A8056DE774966F18"/>
  </w:style>
  <w:style w:type="character" w:styleId="PlaceholderText">
    <w:name w:val="Placeholder Text"/>
    <w:basedOn w:val="DefaultParagraphFont"/>
    <w:uiPriority w:val="99"/>
    <w:semiHidden/>
    <w:rPr>
      <w:color w:val="156082" w:themeColor="accent1"/>
    </w:rPr>
  </w:style>
  <w:style w:type="paragraph" w:customStyle="1" w:styleId="B0F1606C4D064D628EF71F0E90BC4FF8">
    <w:name w:val="B0F1606C4D064D628EF71F0E90BC4FF8"/>
  </w:style>
  <w:style w:type="paragraph" w:customStyle="1" w:styleId="3B62A5993EB340728CBD692FFB6522F4">
    <w:name w:val="3B62A5993EB340728CBD692FFB6522F4"/>
  </w:style>
  <w:style w:type="paragraph" w:customStyle="1" w:styleId="98CCB58CF43843E59CA7DA45F43ED410">
    <w:name w:val="98CCB58CF43843E59CA7DA45F43ED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2024-03-09T00:00:00</PublishDate>
  <Abstract/>
  <CompanyAddress>Application Performance Engineering Team</CompanyAddress>
  <CompanyPhone>e</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C42CB-2096-4CAF-95CA-6D0E4C296B97}">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2469</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WebstaurantStore</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Zavaczki</dc:creator>
  <cp:keywords/>
  <dc:description/>
  <cp:lastModifiedBy>Balazs Zavaczki</cp:lastModifiedBy>
  <cp:revision>28</cp:revision>
  <cp:lastPrinted>2018-01-09T16:28:00Z</cp:lastPrinted>
  <dcterms:created xsi:type="dcterms:W3CDTF">2024-03-09T22:16:00Z</dcterms:created>
  <dcterms:modified xsi:type="dcterms:W3CDTF">2024-03-11T14:25:00Z</dcterms:modified>
  <cp:contentStatus>Outlet Product Pages Load Test</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